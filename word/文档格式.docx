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E39" w:rsidRDefault="00FD2E39" w:rsidP="00130F46">
      <w:pPr>
        <w:pStyle w:val="22"/>
        <w:spacing w:afterLines="5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编号：</w:t>
      </w:r>
    </w:p>
    <w:p w:rsidR="00FD2E39" w:rsidRDefault="00FD2E39" w:rsidP="00130F46">
      <w:pPr>
        <w:pStyle w:val="22"/>
        <w:spacing w:afterLines="5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密级：内部</w:t>
      </w:r>
    </w:p>
    <w:p w:rsidR="00FD2E39" w:rsidRDefault="005F5B0B" w:rsidP="00FD2E39">
      <w:pPr>
        <w:spacing w:after="156" w:line="300" w:lineRule="auto"/>
        <w:rPr>
          <w:rFonts w:ascii="宋体" w:hAnsi="宋体"/>
        </w:rPr>
      </w:pPr>
      <w:r w:rsidRPr="005F5B0B">
        <w:rPr>
          <w:rFonts w:eastAsia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1" o:spid="_x0000_s1336" type="#_x0000_t202" style="position:absolute;left:0;text-align:left;margin-left:-54pt;margin-top:912.6pt;width:513pt;height:608.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" o:allowincell="f" strokeweight="1.5pt">
            <v:textbox style="mso-next-textbox:#Text Box 41">
              <w:txbxContent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p w:rsidR="00FD2E39" w:rsidRDefault="00FD2E39" w:rsidP="00FD2E39">
                  <w:pPr>
                    <w:spacing w:after="156"/>
                  </w:pPr>
                </w:p>
                <w:tbl>
                  <w:tblPr>
                    <w:tblW w:w="0" w:type="auto"/>
                    <w:tblInd w:w="-7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00"/>
                    <w:gridCol w:w="1200"/>
                    <w:gridCol w:w="1200"/>
                    <w:gridCol w:w="3780"/>
                    <w:gridCol w:w="1530"/>
                    <w:gridCol w:w="1530"/>
                  </w:tblGrid>
                  <w:tr w:rsidR="00FD2E39">
                    <w:trPr>
                      <w:cantSplit/>
                    </w:trPr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项</w:t>
                        </w:r>
                        <w:r>
                          <w:rPr>
                            <w:b/>
                            <w:sz w:val="2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28"/>
                          </w:rPr>
                          <w:t>目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签</w:t>
                        </w:r>
                        <w:r>
                          <w:rPr>
                            <w:b/>
                            <w:sz w:val="2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28"/>
                          </w:rPr>
                          <w:t>名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日</w:t>
                        </w:r>
                        <w:r>
                          <w:rPr>
                            <w:b/>
                            <w:sz w:val="2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28"/>
                          </w:rPr>
                          <w:t>期</w:t>
                        </w:r>
                      </w:p>
                    </w:tc>
                    <w:tc>
                      <w:tcPr>
                        <w:tcW w:w="3780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sz w:val="32"/>
                          </w:rPr>
                          <w:t>产品型号及名称</w:t>
                        </w:r>
                      </w:p>
                    </w:tc>
                    <w:tc>
                      <w:tcPr>
                        <w:tcW w:w="3060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（图册编号）</w:t>
                        </w:r>
                      </w:p>
                    </w:tc>
                  </w:tr>
                  <w:tr w:rsidR="00FD2E39">
                    <w:trPr>
                      <w:cantSplit/>
                    </w:trPr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设</w:t>
                        </w:r>
                        <w:r>
                          <w:rPr>
                            <w:b/>
                            <w:sz w:val="2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28"/>
                          </w:rPr>
                          <w:t>计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3780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FD2E39" w:rsidRDefault="00FD2E39" w:rsidP="00FD2E39">
                        <w:pPr>
                          <w:spacing w:after="156"/>
                          <w:rPr>
                            <w:b/>
                            <w:sz w:val="32"/>
                          </w:rPr>
                        </w:pP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sz w:val="28"/>
                          </w:rPr>
                        </w:pPr>
                      </w:p>
                    </w:tc>
                  </w:tr>
                  <w:tr w:rsidR="00FD2E39">
                    <w:trPr>
                      <w:cantSplit/>
                    </w:trPr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校</w:t>
                        </w:r>
                        <w:r>
                          <w:rPr>
                            <w:b/>
                            <w:sz w:val="2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28"/>
                          </w:rPr>
                          <w:t>对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3780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FD2E39" w:rsidRDefault="00FD2E39" w:rsidP="00FD2E39">
                        <w:pPr>
                          <w:spacing w:after="156"/>
                          <w:rPr>
                            <w:b/>
                            <w:sz w:val="32"/>
                          </w:rPr>
                        </w:pP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sz w:val="28"/>
                          </w:rPr>
                        </w:pPr>
                      </w:p>
                    </w:tc>
                  </w:tr>
                  <w:tr w:rsidR="00FD2E39">
                    <w:trPr>
                      <w:cantSplit/>
                    </w:trPr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审</w:t>
                        </w:r>
                        <w:r>
                          <w:rPr>
                            <w:b/>
                            <w:sz w:val="2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28"/>
                          </w:rPr>
                          <w:t>核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3780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FD2E39" w:rsidRDefault="00FD2E39" w:rsidP="00FD2E39">
                        <w:pPr>
                          <w:spacing w:after="156"/>
                          <w:rPr>
                            <w:b/>
                            <w:sz w:val="32"/>
                          </w:rPr>
                        </w:pP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</w:pPr>
                        <w:r>
                          <w:rPr>
                            <w:rFonts w:hint="eastAsia"/>
                          </w:rPr>
                          <w:t>第</w:t>
                        </w:r>
                        <w: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张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</w:pPr>
                        <w:r>
                          <w:rPr>
                            <w:rFonts w:hint="eastAsia"/>
                          </w:rPr>
                          <w:t>共</w:t>
                        </w:r>
                        <w: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张</w:t>
                        </w:r>
                      </w:p>
                    </w:tc>
                  </w:tr>
                  <w:tr w:rsidR="00FD2E39">
                    <w:trPr>
                      <w:cantSplit/>
                    </w:trPr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标准化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3780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FD2E39" w:rsidRDefault="00FD2E39" w:rsidP="00FD2E39">
                        <w:pPr>
                          <w:spacing w:after="156"/>
                          <w:rPr>
                            <w:b/>
                            <w:sz w:val="32"/>
                          </w:rPr>
                        </w:pPr>
                      </w:p>
                    </w:tc>
                    <w:tc>
                      <w:tcPr>
                        <w:tcW w:w="3060" w:type="dxa"/>
                        <w:gridSpan w:val="2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rFonts w:ascii="Bookman Old Style" w:hAnsi="Bookman Old Style"/>
                            <w:b/>
                            <w:sz w:val="30"/>
                          </w:rPr>
                        </w:pPr>
                        <w:r>
                          <w:rPr>
                            <w:rFonts w:ascii="Bookman Old Style" w:hAnsi="Bookman Old Style" w:hint="eastAsia"/>
                            <w:b/>
                            <w:sz w:val="30"/>
                          </w:rPr>
                          <w:t>空司通信修配厂制</w:t>
                        </w:r>
                      </w:p>
                    </w:tc>
                  </w:tr>
                  <w:tr w:rsidR="00FD2E39">
                    <w:trPr>
                      <w:cantSplit/>
                    </w:trPr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批</w:t>
                        </w:r>
                        <w:r>
                          <w:rPr>
                            <w:b/>
                            <w:sz w:val="2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28"/>
                          </w:rPr>
                          <w:t>准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FD2E39" w:rsidRDefault="00FD2E39" w:rsidP="00FD2E39">
                        <w:pPr>
                          <w:spacing w:after="156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c>
                    <w:tc>
                      <w:tcPr>
                        <w:tcW w:w="3780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FD2E39" w:rsidRDefault="00FD2E39" w:rsidP="00FD2E39">
                        <w:pPr>
                          <w:spacing w:after="156"/>
                          <w:rPr>
                            <w:b/>
                            <w:sz w:val="32"/>
                          </w:rPr>
                        </w:pPr>
                      </w:p>
                    </w:tc>
                    <w:tc>
                      <w:tcPr>
                        <w:tcW w:w="4590" w:type="dxa"/>
                        <w:gridSpan w:val="2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FD2E39" w:rsidRDefault="00FD2E39" w:rsidP="00FD2E39">
                        <w:pPr>
                          <w:spacing w:after="156"/>
                          <w:rPr>
                            <w:rFonts w:ascii="Bookman Old Style" w:hAnsi="Bookman Old Style"/>
                            <w:b/>
                            <w:sz w:val="30"/>
                          </w:rPr>
                        </w:pPr>
                      </w:p>
                    </w:tc>
                  </w:tr>
                </w:tbl>
                <w:p w:rsidR="00FD2E39" w:rsidRDefault="00FD2E39" w:rsidP="00FD2E39">
                  <w:pPr>
                    <w:spacing w:after="156"/>
                    <w:rPr>
                      <w:sz w:val="28"/>
                    </w:rPr>
                  </w:pPr>
                </w:p>
              </w:txbxContent>
            </v:textbox>
          </v:shape>
        </w:pict>
      </w:r>
    </w:p>
    <w:p w:rsidR="00FD2E39" w:rsidRDefault="00FD2E39" w:rsidP="00FD2E39">
      <w:pPr>
        <w:pStyle w:val="af1"/>
        <w:rPr>
          <w:rFonts w:ascii="宋体" w:eastAsia="宋体" w:hAnsi="宋体"/>
        </w:rPr>
      </w:pPr>
    </w:p>
    <w:p w:rsidR="00FD2E39" w:rsidRDefault="00FD2E39" w:rsidP="00FD2E39">
      <w:pPr>
        <w:pStyle w:val="af1"/>
        <w:rPr>
          <w:rFonts w:ascii="宋体" w:eastAsia="宋体" w:hAnsi="宋体"/>
        </w:rPr>
      </w:pPr>
    </w:p>
    <w:p w:rsidR="00FD2E39" w:rsidRDefault="00FD2E39" w:rsidP="00FD2E39">
      <w:pPr>
        <w:pStyle w:val="af7"/>
        <w:rPr>
          <w:rFonts w:ascii="宋体" w:eastAsia="宋体"/>
          <w:sz w:val="72"/>
          <w:szCs w:val="72"/>
        </w:rPr>
      </w:pPr>
      <w:r>
        <w:rPr>
          <w:rFonts w:ascii="宋体" w:eastAsia="宋体" w:hint="eastAsia"/>
          <w:sz w:val="72"/>
          <w:szCs w:val="72"/>
        </w:rPr>
        <w:t>XXX软件</w:t>
      </w:r>
    </w:p>
    <w:p w:rsidR="00FD2E39" w:rsidRDefault="00FD2E39" w:rsidP="00FD2E39">
      <w:pPr>
        <w:pStyle w:val="af7"/>
        <w:rPr>
          <w:rFonts w:ascii="宋体" w:eastAsia="宋体"/>
          <w:sz w:val="72"/>
          <w:szCs w:val="72"/>
        </w:rPr>
      </w:pPr>
      <w:r>
        <w:rPr>
          <w:rFonts w:ascii="宋体" w:eastAsia="宋体" w:hint="eastAsia"/>
          <w:sz w:val="72"/>
          <w:szCs w:val="72"/>
        </w:rPr>
        <w:t>详细设计说明书</w:t>
      </w:r>
    </w:p>
    <w:p w:rsidR="00FD2E39" w:rsidRDefault="00FD2E39" w:rsidP="00FD2E39">
      <w:pPr>
        <w:pStyle w:val="af1"/>
        <w:jc w:val="both"/>
        <w:rPr>
          <w:rFonts w:ascii="宋体" w:eastAsia="宋体" w:hAnsi="宋体"/>
        </w:rPr>
      </w:pPr>
    </w:p>
    <w:p w:rsidR="00FD2E39" w:rsidRDefault="00FD2E39" w:rsidP="00FD2E39">
      <w:pPr>
        <w:pStyle w:val="af1"/>
        <w:jc w:val="both"/>
        <w:rPr>
          <w:rFonts w:ascii="宋体" w:eastAsia="宋体" w:hAnsi="宋体"/>
        </w:rPr>
      </w:pPr>
    </w:p>
    <w:p w:rsidR="00FD2E39" w:rsidRDefault="00FD2E39" w:rsidP="00FD2E39">
      <w:pPr>
        <w:pStyle w:val="af1"/>
        <w:jc w:val="both"/>
        <w:rPr>
          <w:rFonts w:ascii="宋体" w:eastAsia="宋体" w:hAnsi="宋体"/>
        </w:rPr>
      </w:pPr>
    </w:p>
    <w:p w:rsidR="00FD2E39" w:rsidRDefault="00FD2E39" w:rsidP="00FD2E39">
      <w:pPr>
        <w:pStyle w:val="af1"/>
        <w:jc w:val="both"/>
        <w:rPr>
          <w:rFonts w:ascii="宋体" w:eastAsia="宋体" w:hAnsi="宋体"/>
        </w:rPr>
      </w:pPr>
    </w:p>
    <w:tbl>
      <w:tblPr>
        <w:tblW w:w="0" w:type="auto"/>
        <w:jc w:val="center"/>
        <w:tblInd w:w="917" w:type="dxa"/>
        <w:tblLook w:val="04A0"/>
      </w:tblPr>
      <w:tblGrid>
        <w:gridCol w:w="1538"/>
        <w:gridCol w:w="1764"/>
        <w:gridCol w:w="1559"/>
        <w:gridCol w:w="1701"/>
      </w:tblGrid>
      <w:tr w:rsidR="00FD2E39" w:rsidTr="003A55B3">
        <w:trPr>
          <w:trHeight w:val="641"/>
          <w:jc w:val="center"/>
        </w:trPr>
        <w:tc>
          <w:tcPr>
            <w:tcW w:w="1538" w:type="dxa"/>
            <w:vAlign w:val="center"/>
            <w:hideMark/>
          </w:tcPr>
          <w:p w:rsidR="00FD2E39" w:rsidRDefault="00FD2E39" w:rsidP="00130F46">
            <w:pPr>
              <w:pStyle w:val="af1"/>
              <w:spacing w:beforeLines="50" w:afterLines="50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编制人：</w:t>
            </w:r>
          </w:p>
        </w:tc>
        <w:tc>
          <w:tcPr>
            <w:tcW w:w="1764" w:type="dxa"/>
            <w:vAlign w:val="center"/>
          </w:tcPr>
          <w:p w:rsidR="00FD2E39" w:rsidRDefault="00FD2E39" w:rsidP="00130F46">
            <w:pPr>
              <w:pStyle w:val="af1"/>
              <w:spacing w:beforeLines="50" w:afterLines="50"/>
              <w:rPr>
                <w:rFonts w:ascii="宋体" w:eastAsia="宋体" w:hAnsi="宋体"/>
                <w:b/>
                <w:color w:val="0000CC"/>
                <w:sz w:val="24"/>
              </w:rPr>
            </w:pPr>
          </w:p>
        </w:tc>
        <w:tc>
          <w:tcPr>
            <w:tcW w:w="1559" w:type="dxa"/>
            <w:vAlign w:val="center"/>
            <w:hideMark/>
          </w:tcPr>
          <w:p w:rsidR="00FD2E39" w:rsidRDefault="00FD2E39" w:rsidP="00130F46">
            <w:pPr>
              <w:pStyle w:val="af1"/>
              <w:spacing w:beforeLines="50" w:afterLines="50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编制日期：</w:t>
            </w:r>
          </w:p>
        </w:tc>
        <w:tc>
          <w:tcPr>
            <w:tcW w:w="1701" w:type="dxa"/>
            <w:vAlign w:val="center"/>
          </w:tcPr>
          <w:p w:rsidR="00FD2E39" w:rsidRDefault="00FD2E39" w:rsidP="00130F46">
            <w:pPr>
              <w:pStyle w:val="af1"/>
              <w:spacing w:beforeLines="50" w:afterLines="50"/>
              <w:rPr>
                <w:rFonts w:ascii="宋体" w:eastAsia="宋体" w:hAnsi="宋体"/>
                <w:b/>
                <w:sz w:val="24"/>
              </w:rPr>
            </w:pPr>
          </w:p>
        </w:tc>
      </w:tr>
      <w:tr w:rsidR="00FD2E39" w:rsidTr="003A55B3">
        <w:trPr>
          <w:trHeight w:val="564"/>
          <w:jc w:val="center"/>
        </w:trPr>
        <w:tc>
          <w:tcPr>
            <w:tcW w:w="1538" w:type="dxa"/>
            <w:vAlign w:val="center"/>
            <w:hideMark/>
          </w:tcPr>
          <w:p w:rsidR="00FD2E39" w:rsidRDefault="00FD2E39" w:rsidP="00130F46">
            <w:pPr>
              <w:pStyle w:val="af1"/>
              <w:spacing w:beforeLines="50" w:afterLines="50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审核人：</w:t>
            </w:r>
          </w:p>
        </w:tc>
        <w:tc>
          <w:tcPr>
            <w:tcW w:w="1764" w:type="dxa"/>
            <w:vAlign w:val="center"/>
          </w:tcPr>
          <w:p w:rsidR="00FD2E39" w:rsidRDefault="00FD2E39" w:rsidP="00130F46">
            <w:pPr>
              <w:pStyle w:val="af1"/>
              <w:spacing w:beforeLines="50" w:afterLines="50"/>
              <w:rPr>
                <w:rFonts w:ascii="宋体" w:eastAsia="宋体" w:hAnsi="宋体"/>
                <w:b/>
                <w:color w:val="0000CC"/>
                <w:sz w:val="24"/>
              </w:rPr>
            </w:pPr>
          </w:p>
        </w:tc>
        <w:tc>
          <w:tcPr>
            <w:tcW w:w="1559" w:type="dxa"/>
            <w:vAlign w:val="center"/>
            <w:hideMark/>
          </w:tcPr>
          <w:p w:rsidR="00FD2E39" w:rsidRDefault="00FD2E39" w:rsidP="00130F46">
            <w:pPr>
              <w:pStyle w:val="af1"/>
              <w:spacing w:beforeLines="50" w:afterLines="50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审核日期：</w:t>
            </w:r>
          </w:p>
        </w:tc>
        <w:tc>
          <w:tcPr>
            <w:tcW w:w="1701" w:type="dxa"/>
            <w:vAlign w:val="center"/>
          </w:tcPr>
          <w:p w:rsidR="00FD2E39" w:rsidRDefault="00FD2E39" w:rsidP="00130F46">
            <w:pPr>
              <w:pStyle w:val="af1"/>
              <w:spacing w:beforeLines="50" w:afterLines="50"/>
              <w:rPr>
                <w:rFonts w:ascii="宋体" w:eastAsia="宋体" w:hAnsi="宋体"/>
                <w:b/>
                <w:sz w:val="24"/>
              </w:rPr>
            </w:pPr>
          </w:p>
        </w:tc>
      </w:tr>
      <w:tr w:rsidR="00FD2E39" w:rsidTr="003A55B3">
        <w:trPr>
          <w:jc w:val="center"/>
        </w:trPr>
        <w:tc>
          <w:tcPr>
            <w:tcW w:w="1538" w:type="dxa"/>
            <w:vAlign w:val="center"/>
            <w:hideMark/>
          </w:tcPr>
          <w:p w:rsidR="00FD2E39" w:rsidRDefault="00FD2E39" w:rsidP="00130F46">
            <w:pPr>
              <w:pStyle w:val="af1"/>
              <w:spacing w:beforeLines="50" w:afterLines="50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批准人：</w:t>
            </w:r>
          </w:p>
        </w:tc>
        <w:tc>
          <w:tcPr>
            <w:tcW w:w="1764" w:type="dxa"/>
            <w:vAlign w:val="center"/>
          </w:tcPr>
          <w:p w:rsidR="00FD2E39" w:rsidRDefault="00FD2E39" w:rsidP="00130F46">
            <w:pPr>
              <w:pStyle w:val="af1"/>
              <w:spacing w:beforeLines="50" w:afterLines="50"/>
              <w:rPr>
                <w:rFonts w:ascii="宋体" w:eastAsia="宋体" w:hAnsi="宋体"/>
                <w:b/>
                <w:sz w:val="24"/>
              </w:rPr>
            </w:pPr>
          </w:p>
        </w:tc>
        <w:tc>
          <w:tcPr>
            <w:tcW w:w="1559" w:type="dxa"/>
            <w:vAlign w:val="center"/>
            <w:hideMark/>
          </w:tcPr>
          <w:p w:rsidR="00FD2E39" w:rsidRDefault="00FD2E39" w:rsidP="00130F46">
            <w:pPr>
              <w:pStyle w:val="af1"/>
              <w:spacing w:beforeLines="50" w:afterLines="50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批准日期：</w:t>
            </w:r>
          </w:p>
        </w:tc>
        <w:tc>
          <w:tcPr>
            <w:tcW w:w="1701" w:type="dxa"/>
            <w:vAlign w:val="center"/>
          </w:tcPr>
          <w:p w:rsidR="00FD2E39" w:rsidRDefault="00FD2E39" w:rsidP="00130F46">
            <w:pPr>
              <w:pStyle w:val="af1"/>
              <w:spacing w:beforeLines="50" w:afterLines="50"/>
              <w:rPr>
                <w:rFonts w:ascii="宋体" w:eastAsia="宋体" w:hAnsi="宋体"/>
                <w:b/>
                <w:sz w:val="24"/>
              </w:rPr>
            </w:pPr>
          </w:p>
        </w:tc>
      </w:tr>
    </w:tbl>
    <w:p w:rsidR="00FD2E39" w:rsidRDefault="00FD2E39" w:rsidP="00FD2E39">
      <w:pPr>
        <w:pStyle w:val="af1"/>
        <w:jc w:val="both"/>
        <w:rPr>
          <w:rFonts w:ascii="宋体" w:eastAsia="宋体" w:hAnsi="宋体"/>
        </w:rPr>
      </w:pPr>
    </w:p>
    <w:p w:rsidR="00FD2E39" w:rsidRDefault="00FD2E39" w:rsidP="00FD2E39">
      <w:pPr>
        <w:pStyle w:val="af1"/>
        <w:rPr>
          <w:rFonts w:ascii="宋体" w:eastAsia="宋体" w:hAnsi="宋体"/>
        </w:rPr>
      </w:pPr>
    </w:p>
    <w:p w:rsidR="00FD2E39" w:rsidRDefault="00FD2E39" w:rsidP="00FD2E39">
      <w:pPr>
        <w:pStyle w:val="af5"/>
        <w:spacing w:after="156"/>
        <w:rPr>
          <w:rFonts w:ascii="宋体" w:hAnsi="宋体"/>
          <w:b/>
          <w:sz w:val="24"/>
        </w:rPr>
      </w:pPr>
      <w:bookmarkStart w:id="0" w:name="_GoBack"/>
      <w:bookmarkEnd w:id="0"/>
      <w:r>
        <w:rPr>
          <w:rFonts w:ascii="宋体" w:hAnsi="宋体" w:cs="黑体" w:hint="eastAsia"/>
          <w:b/>
          <w:sz w:val="30"/>
          <w:szCs w:val="30"/>
        </w:rPr>
        <w:t>版权所有 不得翻录</w:t>
      </w:r>
    </w:p>
    <w:p w:rsidR="00FD2E39" w:rsidRDefault="00FD2E39" w:rsidP="00FD2E39">
      <w:pPr>
        <w:spacing w:beforeAutospacing="1" w:after="156"/>
        <w:rPr>
          <w:rFonts w:ascii="宋体" w:hAnsi="宋体"/>
          <w:b/>
          <w:sz w:val="24"/>
        </w:rPr>
        <w:sectPr w:rsidR="00FD2E3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D2E39" w:rsidRDefault="00FD2E39" w:rsidP="00FD2E39">
      <w:pPr>
        <w:spacing w:after="156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修订记录</w:t>
      </w:r>
    </w:p>
    <w:tbl>
      <w:tblPr>
        <w:tblW w:w="85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89"/>
        <w:gridCol w:w="709"/>
        <w:gridCol w:w="1277"/>
        <w:gridCol w:w="2411"/>
        <w:gridCol w:w="994"/>
        <w:gridCol w:w="993"/>
        <w:gridCol w:w="1277"/>
      </w:tblGrid>
      <w:tr w:rsidR="00FD2E39" w:rsidTr="003A55B3">
        <w:trPr>
          <w:trHeight w:val="33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版本号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修订日期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修订人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审批人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审批日期</w:t>
            </w:r>
          </w:p>
        </w:tc>
      </w:tr>
      <w:tr w:rsidR="00FD2E39" w:rsidTr="003A55B3">
        <w:trPr>
          <w:trHeight w:val="653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</w:tr>
      <w:tr w:rsidR="00FD2E39" w:rsidTr="003A55B3">
        <w:trPr>
          <w:trHeight w:val="653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pStyle w:val="afb"/>
              <w:spacing w:after="156" w:line="30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pStyle w:val="afb"/>
              <w:spacing w:after="156" w:line="30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pStyle w:val="afb"/>
              <w:spacing w:after="156" w:line="30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pStyle w:val="afb"/>
              <w:spacing w:after="156" w:line="30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pStyle w:val="afb"/>
              <w:spacing w:after="156" w:line="30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pStyle w:val="afb"/>
              <w:spacing w:after="156" w:line="30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pStyle w:val="afb"/>
              <w:spacing w:after="156" w:line="300" w:lineRule="auto"/>
              <w:rPr>
                <w:rFonts w:asciiTheme="minorEastAsia" w:eastAsiaTheme="minorEastAsia" w:hAnsiTheme="minorEastAsia"/>
              </w:rPr>
            </w:pPr>
          </w:p>
        </w:tc>
      </w:tr>
      <w:tr w:rsidR="00FD2E39" w:rsidTr="003A55B3">
        <w:trPr>
          <w:trHeight w:val="653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</w:tr>
      <w:tr w:rsidR="00FD2E39" w:rsidTr="003A55B3">
        <w:trPr>
          <w:trHeight w:val="653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D2E39" w:rsidTr="003A55B3">
        <w:trPr>
          <w:trHeight w:val="653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D2E39" w:rsidTr="003A55B3">
        <w:trPr>
          <w:trHeight w:val="653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D2E39" w:rsidTr="003A55B3">
        <w:trPr>
          <w:trHeight w:val="653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D2E39" w:rsidTr="003A55B3">
        <w:trPr>
          <w:trHeight w:val="653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E39" w:rsidRDefault="00FD2E39" w:rsidP="00FD2E39">
            <w:pPr>
              <w:spacing w:after="156" w:line="264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FD2E39" w:rsidRDefault="00FD2E39" w:rsidP="00FD2E39">
      <w:pPr>
        <w:spacing w:after="156"/>
        <w:rPr>
          <w:rFonts w:ascii="宋体" w:hAnsi="宋体"/>
        </w:rPr>
      </w:pPr>
      <w:r>
        <w:rPr>
          <w:rFonts w:ascii="宋体" w:hAnsi="宋体" w:hint="eastAsia"/>
        </w:rPr>
        <w:t>状态说明：N—新建，A—增加，M—修改，D—删除</w:t>
      </w:r>
    </w:p>
    <w:p w:rsidR="00FD2E39" w:rsidRDefault="00FD2E39" w:rsidP="00FD2E39">
      <w:pPr>
        <w:spacing w:after="156"/>
        <w:rPr>
          <w:rFonts w:ascii="宋体" w:hAnsi="宋体"/>
        </w:rPr>
      </w:pPr>
    </w:p>
    <w:p w:rsidR="00FD2E39" w:rsidRDefault="00FD2E39" w:rsidP="00FD2E39">
      <w:pPr>
        <w:spacing w:after="156"/>
        <w:rPr>
          <w:rFonts w:ascii="宋体" w:hAnsi="宋体"/>
        </w:rPr>
      </w:pPr>
    </w:p>
    <w:p w:rsidR="00FD2E39" w:rsidRDefault="00FD2E39" w:rsidP="00FD2E39">
      <w:pPr>
        <w:spacing w:after="156"/>
        <w:rPr>
          <w:rFonts w:ascii="宋体" w:hAnsi="宋体"/>
        </w:rPr>
      </w:pPr>
    </w:p>
    <w:p w:rsidR="00FD2E39" w:rsidRDefault="00FD2E39" w:rsidP="00FD2E39">
      <w:pPr>
        <w:spacing w:after="156"/>
        <w:rPr>
          <w:rFonts w:ascii="宋体" w:hAnsi="宋体"/>
        </w:rPr>
      </w:pPr>
    </w:p>
    <w:p w:rsidR="00FD2E39" w:rsidRDefault="00FD2E39" w:rsidP="00FD2E39">
      <w:pPr>
        <w:spacing w:after="156"/>
        <w:rPr>
          <w:rFonts w:ascii="宋体" w:hAnsi="宋体"/>
        </w:rPr>
      </w:pPr>
    </w:p>
    <w:p w:rsidR="00FD2E39" w:rsidRDefault="00FD2E39" w:rsidP="00FD2E39">
      <w:pPr>
        <w:spacing w:after="156"/>
        <w:rPr>
          <w:rFonts w:ascii="宋体" w:hAnsi="宋体"/>
        </w:rPr>
      </w:pPr>
    </w:p>
    <w:p w:rsidR="00FD2E39" w:rsidRDefault="00FD2E39" w:rsidP="00FD2E39">
      <w:pPr>
        <w:spacing w:after="156"/>
        <w:rPr>
          <w:rFonts w:ascii="宋体" w:hAnsi="宋体"/>
        </w:rPr>
      </w:pPr>
    </w:p>
    <w:p w:rsidR="00FD2E39" w:rsidRDefault="00FD2E39" w:rsidP="00FD2E39">
      <w:pPr>
        <w:spacing w:after="156"/>
        <w:rPr>
          <w:rFonts w:ascii="宋体" w:hAnsi="宋体"/>
        </w:rPr>
      </w:pPr>
    </w:p>
    <w:p w:rsidR="00FD2E39" w:rsidRDefault="00FD2E39" w:rsidP="00FD2E39">
      <w:pPr>
        <w:spacing w:after="156"/>
        <w:rPr>
          <w:rFonts w:ascii="宋体" w:hAnsi="宋体"/>
        </w:rPr>
      </w:pPr>
    </w:p>
    <w:p w:rsidR="00FD2E39" w:rsidRDefault="00FD2E39" w:rsidP="00FD2E39">
      <w:pPr>
        <w:spacing w:after="156"/>
        <w:rPr>
          <w:rFonts w:ascii="宋体" w:hAnsi="宋体"/>
        </w:rPr>
      </w:pPr>
    </w:p>
    <w:p w:rsidR="00FD2E39" w:rsidRDefault="00FD2E39" w:rsidP="00FD2E39">
      <w:pPr>
        <w:spacing w:after="156"/>
        <w:rPr>
          <w:rFonts w:ascii="宋体" w:hAnsi="宋体"/>
        </w:rPr>
      </w:pPr>
    </w:p>
    <w:p w:rsidR="00FD2E39" w:rsidRDefault="00FD2E39" w:rsidP="00FD2E39">
      <w:pPr>
        <w:spacing w:after="156"/>
        <w:rPr>
          <w:rFonts w:ascii="宋体" w:hAnsi="宋体"/>
        </w:rPr>
      </w:pPr>
    </w:p>
    <w:p w:rsidR="00FD2E39" w:rsidRDefault="00FD2E39" w:rsidP="00FD2E39">
      <w:pPr>
        <w:spacing w:after="156"/>
        <w:rPr>
          <w:rFonts w:ascii="宋体" w:hAnsi="宋体"/>
        </w:rPr>
      </w:pPr>
    </w:p>
    <w:p w:rsidR="00FD2E39" w:rsidRDefault="00FD2E39" w:rsidP="00FD2E39">
      <w:pPr>
        <w:spacing w:after="156"/>
        <w:rPr>
          <w:rFonts w:ascii="宋体" w:hAnsi="宋体"/>
        </w:rPr>
      </w:pPr>
    </w:p>
    <w:p w:rsidR="00FD2E39" w:rsidRDefault="00FD2E39" w:rsidP="00FD2E39">
      <w:pPr>
        <w:pStyle w:val="2"/>
        <w:widowControl/>
        <w:numPr>
          <w:ilvl w:val="1"/>
          <w:numId w:val="57"/>
        </w:numPr>
        <w:spacing w:beforeLines="0" w:afterLines="0" w:line="416" w:lineRule="auto"/>
      </w:pPr>
      <w:r>
        <w:rPr>
          <w:rFonts w:hint="eastAsia"/>
        </w:rPr>
        <w:lastRenderedPageBreak/>
        <w:t>功能简介</w:t>
      </w:r>
    </w:p>
    <w:p w:rsidR="006C18F6" w:rsidRPr="006C18F6" w:rsidRDefault="001F4D28" w:rsidP="006C18F6">
      <w:pPr>
        <w:spacing w:after="156"/>
      </w:pPr>
      <w:r>
        <w:rPr>
          <w:rFonts w:hint="eastAsia"/>
        </w:rPr>
        <w:t xml:space="preserve">     </w:t>
      </w:r>
    </w:p>
    <w:p w:rsidR="00FD2E39" w:rsidRPr="008E34C2" w:rsidRDefault="00FD2E39" w:rsidP="00FD2E39">
      <w:pPr>
        <w:spacing w:after="156"/>
      </w:pPr>
    </w:p>
    <w:p w:rsidR="00FD2E39" w:rsidRPr="0056168E" w:rsidRDefault="00FD2E39" w:rsidP="00FD2E39">
      <w:pPr>
        <w:spacing w:after="156"/>
      </w:pPr>
    </w:p>
    <w:p w:rsidR="006C18F6" w:rsidRDefault="00FD2E39" w:rsidP="006C18F6">
      <w:pPr>
        <w:pStyle w:val="2"/>
        <w:spacing w:before="312"/>
      </w:pPr>
      <w:r w:rsidRPr="008E34C2">
        <w:rPr>
          <w:rFonts w:hint="eastAsia"/>
        </w:rPr>
        <w:t>工作流结转功能</w:t>
      </w:r>
    </w:p>
    <w:p w:rsidR="00FD2E39" w:rsidRPr="006C18F6" w:rsidRDefault="00FD2E39" w:rsidP="006C18F6">
      <w:pPr>
        <w:pStyle w:val="3"/>
        <w:spacing w:before="312"/>
        <w:rPr>
          <w:sz w:val="24"/>
          <w:szCs w:val="24"/>
        </w:rPr>
      </w:pPr>
      <w:r w:rsidRPr="006C18F6">
        <w:rPr>
          <w:rFonts w:hint="eastAsia"/>
        </w:rPr>
        <w:t>工作流结转功能类图</w:t>
      </w:r>
    </w:p>
    <w:p w:rsidR="00FD2E39" w:rsidRDefault="00FD2E39" w:rsidP="00FD2E39">
      <w:pPr>
        <w:pStyle w:val="af9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939162"/>
            <wp:effectExtent l="19050" t="0" r="2540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9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8F6" w:rsidRDefault="006C18F6" w:rsidP="006C18F6">
      <w:pPr>
        <w:pStyle w:val="3"/>
        <w:numPr>
          <w:ilvl w:val="0"/>
          <w:numId w:val="0"/>
        </w:numPr>
        <w:spacing w:before="312"/>
        <w:rPr>
          <w:rFonts w:ascii="Times New Roman" w:hAnsi="Times New Roman"/>
          <w:b w:val="0"/>
          <w:bCs w:val="0"/>
          <w:szCs w:val="24"/>
        </w:rPr>
      </w:pPr>
    </w:p>
    <w:p w:rsidR="00FD2E39" w:rsidRDefault="00FD2E39" w:rsidP="006C18F6">
      <w:pPr>
        <w:pStyle w:val="3"/>
        <w:spacing w:before="312"/>
      </w:pPr>
      <w:r w:rsidRPr="00A63D60">
        <w:rPr>
          <w:rFonts w:hint="eastAsia"/>
        </w:rPr>
        <w:t>类详细设计说明</w:t>
      </w:r>
    </w:p>
    <w:p w:rsidR="00FD2E39" w:rsidRPr="00E916FC" w:rsidRDefault="00FD2E39" w:rsidP="00FD2E39">
      <w:pPr>
        <w:pStyle w:val="aff0"/>
        <w:keepNext/>
        <w:spacing w:after="156"/>
        <w:jc w:val="center"/>
        <w:rPr>
          <w:rFonts w:ascii="黑体" w:hAnsi="黑体"/>
          <w:color w:val="000000" w:themeColor="text1"/>
        </w:rPr>
      </w:pPr>
      <w:r w:rsidRPr="00E916FC">
        <w:rPr>
          <w:rFonts w:ascii="黑体" w:hAnsi="黑体" w:hint="eastAsia"/>
          <w:color w:val="000000" w:themeColor="text1"/>
        </w:rPr>
        <w:t xml:space="preserve">表 </w:t>
      </w:r>
      <w:r w:rsidR="005F5B0B" w:rsidRPr="00E916FC">
        <w:rPr>
          <w:rFonts w:ascii="黑体" w:hAnsi="黑体"/>
          <w:color w:val="000000" w:themeColor="text1"/>
        </w:rPr>
        <w:fldChar w:fldCharType="begin"/>
      </w:r>
      <w:r w:rsidRPr="00E916FC">
        <w:rPr>
          <w:rFonts w:ascii="黑体" w:hAnsi="黑体"/>
          <w:color w:val="000000" w:themeColor="text1"/>
        </w:rPr>
        <w:instrText xml:space="preserve"> </w:instrText>
      </w:r>
      <w:r w:rsidRPr="00E916FC">
        <w:rPr>
          <w:rFonts w:ascii="黑体" w:hAnsi="黑体" w:hint="eastAsia"/>
          <w:color w:val="000000" w:themeColor="text1"/>
        </w:rPr>
        <w:instrText>STYLEREF 1 \s</w:instrText>
      </w:r>
      <w:r w:rsidRPr="00E916FC">
        <w:rPr>
          <w:rFonts w:ascii="黑体" w:hAnsi="黑体"/>
          <w:color w:val="000000" w:themeColor="text1"/>
        </w:rPr>
        <w:instrText xml:space="preserve"> </w:instrText>
      </w:r>
      <w:r w:rsidR="005F5B0B" w:rsidRPr="00E916FC">
        <w:rPr>
          <w:rFonts w:ascii="黑体" w:hAnsi="黑体"/>
          <w:color w:val="000000" w:themeColor="text1"/>
        </w:rPr>
        <w:fldChar w:fldCharType="separate"/>
      </w:r>
      <w:r w:rsidRPr="00E916FC">
        <w:rPr>
          <w:rFonts w:ascii="黑体" w:hAnsi="黑体"/>
          <w:noProof/>
          <w:color w:val="000000" w:themeColor="text1"/>
        </w:rPr>
        <w:t>2</w:t>
      </w:r>
      <w:r w:rsidR="005F5B0B" w:rsidRPr="00E916FC">
        <w:rPr>
          <w:rFonts w:ascii="黑体" w:hAnsi="黑体"/>
          <w:color w:val="000000" w:themeColor="text1"/>
        </w:rPr>
        <w:fldChar w:fldCharType="end"/>
      </w:r>
      <w:r w:rsidRPr="00E916FC">
        <w:rPr>
          <w:rFonts w:ascii="黑体" w:hAnsi="黑体" w:hint="eastAsia"/>
          <w:color w:val="000000" w:themeColor="text1"/>
        </w:rPr>
        <w:t>.</w:t>
      </w:r>
      <w:r>
        <w:rPr>
          <w:rFonts w:ascii="黑体" w:hAnsi="黑体" w:hint="eastAsia"/>
          <w:color w:val="000000" w:themeColor="text1"/>
        </w:rPr>
        <w:t>3</w:t>
      </w:r>
      <w:r w:rsidRPr="00E916FC">
        <w:rPr>
          <w:rFonts w:ascii="黑体" w:hAnsi="黑体" w:hint="eastAsia"/>
          <w:color w:val="000000" w:themeColor="text1"/>
        </w:rPr>
        <w:t>.1类</w:t>
      </w:r>
      <w:proofErr w:type="spellStart"/>
      <w:r w:rsidRPr="000E7553">
        <w:rPr>
          <w:rFonts w:ascii="黑体" w:hAnsi="黑体"/>
          <w:color w:val="000000" w:themeColor="text1"/>
        </w:rPr>
        <w:t>BpmnTemplateCopyController</w:t>
      </w:r>
      <w:proofErr w:type="spellEnd"/>
      <w:r w:rsidRPr="00E916FC">
        <w:rPr>
          <w:rFonts w:ascii="黑体" w:hAnsi="黑体" w:hint="eastAsia"/>
          <w:color w:val="000000" w:themeColor="text1"/>
        </w:rPr>
        <w:t>的详细设计</w:t>
      </w:r>
    </w:p>
    <w:tbl>
      <w:tblPr>
        <w:tblW w:w="8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18"/>
        <w:gridCol w:w="3090"/>
        <w:gridCol w:w="1440"/>
        <w:gridCol w:w="2686"/>
      </w:tblGrid>
      <w:tr w:rsidR="00FD2E39" w:rsidRPr="00081EE3" w:rsidTr="003A55B3">
        <w:tc>
          <w:tcPr>
            <w:tcW w:w="1518" w:type="dxa"/>
            <w:shd w:val="clear" w:color="auto" w:fill="D9D9D9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081EE3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7216" w:type="dxa"/>
            <w:gridSpan w:val="3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proofErr w:type="spellStart"/>
            <w:r w:rsidRPr="000E7553">
              <w:rPr>
                <w:rFonts w:ascii="黑体" w:hAnsi="黑体"/>
                <w:color w:val="000000" w:themeColor="text1"/>
              </w:rPr>
              <w:t>BpmnTemplateCopyController</w:t>
            </w:r>
            <w:proofErr w:type="spellEnd"/>
          </w:p>
        </w:tc>
      </w:tr>
      <w:tr w:rsidR="00FD2E39" w:rsidRPr="00081EE3" w:rsidTr="003A55B3">
        <w:tc>
          <w:tcPr>
            <w:tcW w:w="1518" w:type="dxa"/>
            <w:shd w:val="clear" w:color="auto" w:fill="D9D9D9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081EE3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继承或实现</w:t>
            </w:r>
          </w:p>
        </w:tc>
        <w:tc>
          <w:tcPr>
            <w:tcW w:w="7216" w:type="dxa"/>
            <w:gridSpan w:val="3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</w:tr>
      <w:tr w:rsidR="00FD2E39" w:rsidRPr="00081EE3" w:rsidTr="003A55B3">
        <w:tc>
          <w:tcPr>
            <w:tcW w:w="1518" w:type="dxa"/>
            <w:shd w:val="clear" w:color="auto" w:fill="D9D9D9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081EE3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  <w:tc>
          <w:tcPr>
            <w:tcW w:w="7216" w:type="dxa"/>
            <w:gridSpan w:val="3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工作流结转页面访问控制器</w:t>
            </w:r>
          </w:p>
        </w:tc>
      </w:tr>
      <w:tr w:rsidR="00FD2E39" w:rsidRPr="00081EE3" w:rsidTr="003A55B3">
        <w:tc>
          <w:tcPr>
            <w:tcW w:w="1518" w:type="dxa"/>
            <w:shd w:val="clear" w:color="auto" w:fill="D9D9D9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081EE3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类别</w:t>
            </w:r>
          </w:p>
        </w:tc>
        <w:tc>
          <w:tcPr>
            <w:tcW w:w="7216" w:type="dxa"/>
            <w:gridSpan w:val="3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081EE3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BPO</w:t>
            </w:r>
          </w:p>
        </w:tc>
      </w:tr>
      <w:tr w:rsidR="00FD2E39" w:rsidRPr="00081EE3" w:rsidTr="003A55B3">
        <w:tc>
          <w:tcPr>
            <w:tcW w:w="1518" w:type="dxa"/>
            <w:shd w:val="clear" w:color="auto" w:fill="D9D9D9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081EE3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lastRenderedPageBreak/>
              <w:t>包</w:t>
            </w:r>
          </w:p>
        </w:tc>
        <w:tc>
          <w:tcPr>
            <w:tcW w:w="7216" w:type="dxa"/>
            <w:gridSpan w:val="3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proofErr w:type="spellStart"/>
            <w:r w:rsidRPr="000E7553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com.hq.bpmn.templatedef.controller</w:t>
            </w:r>
            <w:proofErr w:type="spellEnd"/>
          </w:p>
        </w:tc>
      </w:tr>
      <w:tr w:rsidR="00FD2E39" w:rsidRPr="00081EE3" w:rsidTr="003A55B3">
        <w:tc>
          <w:tcPr>
            <w:tcW w:w="1518" w:type="dxa"/>
            <w:shd w:val="clear" w:color="auto" w:fill="D9D9D9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081EE3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与其它类的调用关系</w:t>
            </w:r>
          </w:p>
        </w:tc>
        <w:tc>
          <w:tcPr>
            <w:tcW w:w="7216" w:type="dxa"/>
            <w:gridSpan w:val="3"/>
            <w:vAlign w:val="center"/>
          </w:tcPr>
          <w:p w:rsidR="00FD2E39" w:rsidRPr="00964CA5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 w:cs="Courier New"/>
                <w:color w:val="000000" w:themeColor="text1"/>
                <w:szCs w:val="21"/>
              </w:rPr>
            </w:pPr>
            <w:r w:rsidRPr="00081EE3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引用</w:t>
            </w:r>
            <w:proofErr w:type="spellStart"/>
            <w:r w:rsidRPr="004E0BEF">
              <w:rPr>
                <w:rFonts w:asciiTheme="minorEastAsia" w:eastAsiaTheme="minorEastAsia" w:hAnsiTheme="minorEastAsia" w:cs="Courier New"/>
                <w:color w:val="000000" w:themeColor="text1"/>
                <w:szCs w:val="21"/>
              </w:rPr>
              <w:t>BpmnTemplateCopyService</w:t>
            </w:r>
            <w:proofErr w:type="spellEnd"/>
          </w:p>
        </w:tc>
      </w:tr>
      <w:tr w:rsidR="00FD2E39" w:rsidRPr="00081EE3" w:rsidTr="003A55B3">
        <w:tc>
          <w:tcPr>
            <w:tcW w:w="1518" w:type="dxa"/>
            <w:vMerge w:val="restart"/>
            <w:shd w:val="clear" w:color="auto" w:fill="D9D9D9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081EE3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属性</w:t>
            </w:r>
          </w:p>
        </w:tc>
        <w:tc>
          <w:tcPr>
            <w:tcW w:w="3090" w:type="dxa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081EE3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40" w:type="dxa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081EE3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2686" w:type="dxa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081EE3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FD2E39" w:rsidRPr="00081EE3" w:rsidTr="003A55B3">
        <w:tc>
          <w:tcPr>
            <w:tcW w:w="1518" w:type="dxa"/>
            <w:vMerge/>
            <w:shd w:val="clear" w:color="auto" w:fill="D9D9D9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3090" w:type="dxa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1440" w:type="dxa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686" w:type="dxa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</w:tr>
      <w:tr w:rsidR="00FD2E39" w:rsidRPr="00081EE3" w:rsidTr="003A55B3">
        <w:tc>
          <w:tcPr>
            <w:tcW w:w="1518" w:type="dxa"/>
            <w:vMerge w:val="restart"/>
            <w:shd w:val="clear" w:color="auto" w:fill="D9D9D9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081EE3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主要方法</w:t>
            </w:r>
          </w:p>
        </w:tc>
        <w:tc>
          <w:tcPr>
            <w:tcW w:w="3090" w:type="dxa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081EE3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40" w:type="dxa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081EE3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属性</w:t>
            </w:r>
          </w:p>
        </w:tc>
        <w:tc>
          <w:tcPr>
            <w:tcW w:w="2686" w:type="dxa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081EE3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FD2E39" w:rsidRPr="00081EE3" w:rsidTr="003A55B3">
        <w:tc>
          <w:tcPr>
            <w:tcW w:w="1518" w:type="dxa"/>
            <w:vMerge/>
            <w:shd w:val="clear" w:color="auto" w:fill="D9D9D9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3090" w:type="dxa"/>
            <w:vAlign w:val="center"/>
          </w:tcPr>
          <w:p w:rsidR="00FD2E39" w:rsidRPr="00081EE3" w:rsidRDefault="00FD2E39" w:rsidP="00FD2E39">
            <w:pPr>
              <w:spacing w:after="156" w:line="300" w:lineRule="auto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proofErr w:type="spellStart"/>
            <w:r w:rsidRPr="0027338B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copyTemplate</w:t>
            </w:r>
            <w:proofErr w:type="spellEnd"/>
          </w:p>
        </w:tc>
        <w:tc>
          <w:tcPr>
            <w:tcW w:w="1440" w:type="dxa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686" w:type="dxa"/>
            <w:vAlign w:val="center"/>
          </w:tcPr>
          <w:p w:rsidR="00FD2E39" w:rsidRPr="00081EE3" w:rsidRDefault="00FD2E39" w:rsidP="00FD2E39">
            <w:pPr>
              <w:spacing w:after="156"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工作浏览器传入的参数自动结转需要结转的工作流模板，并自动部署</w:t>
            </w:r>
          </w:p>
        </w:tc>
      </w:tr>
    </w:tbl>
    <w:p w:rsidR="00FD2E39" w:rsidRPr="00964CA5" w:rsidRDefault="00FD2E39" w:rsidP="00FD2E39">
      <w:pPr>
        <w:spacing w:after="156"/>
        <w:ind w:rightChars="100" w:right="210"/>
        <w:jc w:val="center"/>
        <w:rPr>
          <w:rFonts w:ascii="黑体" w:eastAsia="黑体" w:hAnsi="黑体"/>
          <w:snapToGrid w:val="0"/>
          <w:color w:val="000000" w:themeColor="text1"/>
          <w:sz w:val="20"/>
          <w:szCs w:val="20"/>
        </w:rPr>
      </w:pPr>
      <w:r w:rsidRPr="00964CA5">
        <w:rPr>
          <w:rFonts w:ascii="黑体" w:eastAsia="黑体" w:hAnsi="黑体" w:hint="eastAsia"/>
          <w:color w:val="000000" w:themeColor="text1"/>
          <w:sz w:val="20"/>
          <w:szCs w:val="20"/>
        </w:rPr>
        <w:t>表 2.</w:t>
      </w:r>
      <w:r>
        <w:rPr>
          <w:rFonts w:ascii="黑体" w:eastAsia="黑体" w:hAnsi="黑体" w:hint="eastAsia"/>
          <w:color w:val="000000" w:themeColor="text1"/>
          <w:sz w:val="20"/>
          <w:szCs w:val="20"/>
        </w:rPr>
        <w:t>3</w:t>
      </w:r>
      <w:r w:rsidRPr="00964CA5">
        <w:rPr>
          <w:rFonts w:ascii="黑体" w:eastAsia="黑体" w:hAnsi="黑体" w:hint="eastAsia"/>
          <w:color w:val="000000" w:themeColor="text1"/>
          <w:sz w:val="20"/>
          <w:szCs w:val="20"/>
        </w:rPr>
        <w:t>.</w:t>
      </w:r>
      <w:r>
        <w:rPr>
          <w:rFonts w:ascii="黑体" w:eastAsia="黑体" w:hAnsi="黑体" w:hint="eastAsia"/>
          <w:color w:val="000000" w:themeColor="text1"/>
          <w:sz w:val="20"/>
          <w:szCs w:val="20"/>
        </w:rPr>
        <w:t>2</w:t>
      </w:r>
      <w:r w:rsidRPr="002C03F7">
        <w:t xml:space="preserve"> </w:t>
      </w:r>
      <w:proofErr w:type="spellStart"/>
      <w:r w:rsidRPr="00C977B1">
        <w:rPr>
          <w:rFonts w:ascii="黑体" w:eastAsia="黑体" w:hAnsi="黑体"/>
          <w:color w:val="000000" w:themeColor="text1"/>
          <w:sz w:val="20"/>
          <w:szCs w:val="20"/>
        </w:rPr>
        <w:t>queryLefttreeData</w:t>
      </w:r>
      <w:proofErr w:type="spellEnd"/>
      <w:r w:rsidRPr="00964CA5">
        <w:rPr>
          <w:rFonts w:ascii="黑体" w:eastAsia="黑体" w:hAnsi="黑体" w:hint="eastAsia"/>
          <w:color w:val="000000" w:themeColor="text1"/>
          <w:sz w:val="20"/>
          <w:szCs w:val="20"/>
        </w:rPr>
        <w:t>方法说明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FD2E39" w:rsidRPr="00964CA5" w:rsidTr="003A55B3">
        <w:tc>
          <w:tcPr>
            <w:tcW w:w="1368" w:type="dxa"/>
            <w:shd w:val="clear" w:color="auto" w:fill="D9D9D9"/>
            <w:vAlign w:val="center"/>
          </w:tcPr>
          <w:p w:rsidR="00FD2E39" w:rsidRPr="00964CA5" w:rsidRDefault="00FD2E39" w:rsidP="00FD2E39">
            <w:pPr>
              <w:spacing w:after="156" w:line="300" w:lineRule="auto"/>
              <w:jc w:val="center"/>
              <w:rPr>
                <w:rFonts w:ascii="宋体" w:hAnsi="宋体"/>
                <w:color w:val="000000" w:themeColor="text1"/>
              </w:rPr>
            </w:pPr>
            <w:r w:rsidRPr="00964CA5">
              <w:rPr>
                <w:rFonts w:ascii="宋体" w:hAnsi="宋体" w:hint="eastAsia"/>
                <w:color w:val="000000" w:themeColor="text1"/>
              </w:rPr>
              <w:t>方法名称</w:t>
            </w:r>
          </w:p>
        </w:tc>
        <w:tc>
          <w:tcPr>
            <w:tcW w:w="7154" w:type="dxa"/>
            <w:vAlign w:val="center"/>
          </w:tcPr>
          <w:p w:rsidR="00FD2E39" w:rsidRPr="00964CA5" w:rsidRDefault="00FD2E39" w:rsidP="00FD2E39">
            <w:pPr>
              <w:spacing w:after="156" w:line="300" w:lineRule="auto"/>
              <w:rPr>
                <w:rFonts w:ascii="宋体" w:hAnsi="宋体"/>
                <w:color w:val="000000" w:themeColor="text1"/>
              </w:rPr>
            </w:pPr>
            <w:proofErr w:type="spellStart"/>
            <w:r w:rsidRPr="0027338B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copyTemplate</w:t>
            </w:r>
            <w:proofErr w:type="spellEnd"/>
          </w:p>
        </w:tc>
      </w:tr>
      <w:tr w:rsidR="00FD2E39" w:rsidRPr="00964CA5" w:rsidTr="003A55B3">
        <w:tc>
          <w:tcPr>
            <w:tcW w:w="1368" w:type="dxa"/>
            <w:shd w:val="clear" w:color="auto" w:fill="D9D9D9"/>
            <w:vAlign w:val="center"/>
          </w:tcPr>
          <w:p w:rsidR="00FD2E39" w:rsidRPr="00964CA5" w:rsidRDefault="00FD2E39" w:rsidP="00FD2E39">
            <w:pPr>
              <w:spacing w:after="156" w:line="300" w:lineRule="auto"/>
              <w:jc w:val="center"/>
              <w:rPr>
                <w:rFonts w:ascii="宋体" w:hAnsi="宋体"/>
                <w:color w:val="000000" w:themeColor="text1"/>
              </w:rPr>
            </w:pPr>
            <w:r w:rsidRPr="00964CA5">
              <w:rPr>
                <w:rFonts w:ascii="宋体" w:hAnsi="宋体" w:hint="eastAsia"/>
                <w:color w:val="000000" w:themeColor="text1"/>
              </w:rPr>
              <w:t>描述</w:t>
            </w:r>
          </w:p>
        </w:tc>
        <w:tc>
          <w:tcPr>
            <w:tcW w:w="7154" w:type="dxa"/>
            <w:vAlign w:val="center"/>
          </w:tcPr>
          <w:p w:rsidR="00FD2E39" w:rsidRPr="00964CA5" w:rsidRDefault="00FD2E39" w:rsidP="00FD2E39">
            <w:pPr>
              <w:spacing w:after="156" w:line="30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工作浏览器传入的参数自动结转需要结转的工作流模板，并自动部署</w:t>
            </w:r>
          </w:p>
        </w:tc>
      </w:tr>
      <w:tr w:rsidR="00FD2E39" w:rsidRPr="00964CA5" w:rsidTr="003A55B3">
        <w:tc>
          <w:tcPr>
            <w:tcW w:w="1368" w:type="dxa"/>
            <w:shd w:val="clear" w:color="auto" w:fill="D9D9D9"/>
            <w:vAlign w:val="center"/>
          </w:tcPr>
          <w:p w:rsidR="00FD2E39" w:rsidRPr="00964CA5" w:rsidRDefault="00FD2E39" w:rsidP="00FD2E39">
            <w:pPr>
              <w:spacing w:after="156" w:line="300" w:lineRule="auto"/>
              <w:jc w:val="center"/>
              <w:rPr>
                <w:rFonts w:ascii="宋体" w:hAnsi="宋体"/>
                <w:color w:val="000000" w:themeColor="text1"/>
              </w:rPr>
            </w:pPr>
            <w:r w:rsidRPr="00964CA5">
              <w:rPr>
                <w:rFonts w:ascii="宋体" w:hAnsi="宋体" w:hint="eastAsia"/>
                <w:color w:val="000000" w:themeColor="text1"/>
              </w:rPr>
              <w:t>输入参数</w:t>
            </w:r>
          </w:p>
        </w:tc>
        <w:tc>
          <w:tcPr>
            <w:tcW w:w="7154" w:type="dxa"/>
            <w:vAlign w:val="center"/>
          </w:tcPr>
          <w:p w:rsidR="00FD2E39" w:rsidRPr="00964CA5" w:rsidRDefault="00FD2E39" w:rsidP="00FD2E39">
            <w:pPr>
              <w:spacing w:after="156" w:line="300" w:lineRule="auto"/>
              <w:rPr>
                <w:rFonts w:ascii="宋体" w:hAnsi="宋体"/>
                <w:color w:val="000000" w:themeColor="text1"/>
              </w:rPr>
            </w:pPr>
            <w:proofErr w:type="spellStart"/>
            <w:r w:rsidRPr="009452AE">
              <w:rPr>
                <w:rFonts w:ascii="宋体" w:hAnsi="宋体"/>
                <w:color w:val="000000" w:themeColor="text1"/>
              </w:rPr>
              <w:t>HttpServletRequest</w:t>
            </w:r>
            <w:proofErr w:type="spellEnd"/>
            <w:r w:rsidRPr="009452AE">
              <w:rPr>
                <w:rFonts w:ascii="宋体" w:hAnsi="宋体"/>
                <w:color w:val="000000" w:themeColor="text1"/>
              </w:rPr>
              <w:t xml:space="preserve"> request, </w:t>
            </w:r>
            <w:proofErr w:type="spellStart"/>
            <w:r w:rsidRPr="009452AE">
              <w:rPr>
                <w:rFonts w:ascii="宋体" w:hAnsi="宋体"/>
                <w:color w:val="000000" w:themeColor="text1"/>
              </w:rPr>
              <w:t>HttpServletResponse</w:t>
            </w:r>
            <w:proofErr w:type="spellEnd"/>
            <w:r w:rsidRPr="009452AE">
              <w:rPr>
                <w:rFonts w:ascii="宋体" w:hAnsi="宋体"/>
                <w:color w:val="000000" w:themeColor="text1"/>
              </w:rPr>
              <w:t xml:space="preserve"> response</w:t>
            </w:r>
          </w:p>
        </w:tc>
      </w:tr>
      <w:tr w:rsidR="00FD2E39" w:rsidRPr="00964CA5" w:rsidTr="003A55B3">
        <w:tc>
          <w:tcPr>
            <w:tcW w:w="1368" w:type="dxa"/>
            <w:shd w:val="clear" w:color="auto" w:fill="D9D9D9"/>
            <w:vAlign w:val="center"/>
          </w:tcPr>
          <w:p w:rsidR="00FD2E39" w:rsidRPr="00964CA5" w:rsidRDefault="00FD2E39" w:rsidP="00FD2E39">
            <w:pPr>
              <w:spacing w:after="156" w:line="300" w:lineRule="auto"/>
              <w:jc w:val="center"/>
              <w:rPr>
                <w:rFonts w:ascii="宋体" w:hAnsi="宋体"/>
                <w:color w:val="000000" w:themeColor="text1"/>
              </w:rPr>
            </w:pPr>
            <w:r w:rsidRPr="00964CA5">
              <w:rPr>
                <w:rFonts w:ascii="宋体" w:hAnsi="宋体" w:hint="eastAsia"/>
                <w:color w:val="000000" w:themeColor="text1"/>
              </w:rPr>
              <w:t>步骤</w:t>
            </w:r>
          </w:p>
        </w:tc>
        <w:tc>
          <w:tcPr>
            <w:tcW w:w="7154" w:type="dxa"/>
            <w:vAlign w:val="center"/>
          </w:tcPr>
          <w:p w:rsidR="00FD2E39" w:rsidRDefault="00FD2E39" w:rsidP="00FD2E39">
            <w:pPr>
              <w:pStyle w:val="af9"/>
              <w:numPr>
                <w:ilvl w:val="0"/>
                <w:numId w:val="19"/>
              </w:numPr>
              <w:spacing w:line="300" w:lineRule="auto"/>
              <w:ind w:firstLineChars="0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工作流业务结转功能按钮</w:t>
            </w:r>
          </w:p>
          <w:p w:rsidR="00FD2E39" w:rsidRDefault="00FD2E39" w:rsidP="00FD2E39">
            <w:pPr>
              <w:pStyle w:val="af9"/>
              <w:numPr>
                <w:ilvl w:val="0"/>
                <w:numId w:val="19"/>
              </w:numPr>
              <w:spacing w:line="300" w:lineRule="auto"/>
              <w:ind w:firstLineChars="0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选择需要结转的模板（</w:t>
            </w:r>
            <w:proofErr w:type="spellStart"/>
            <w:r>
              <w:rPr>
                <w:rFonts w:ascii="宋体" w:hAnsi="宋体" w:hint="eastAsia"/>
                <w:color w:val="000000" w:themeColor="text1"/>
              </w:rPr>
              <w:t>oldYear</w:t>
            </w:r>
            <w:proofErr w:type="spellEnd"/>
            <w:r>
              <w:rPr>
                <w:rFonts w:ascii="宋体" w:hAnsi="宋体" w:hint="eastAsia"/>
                <w:color w:val="000000" w:themeColor="text1"/>
              </w:rPr>
              <w:t>）以及需要结转到哪一年(</w:t>
            </w:r>
            <w:proofErr w:type="spellStart"/>
            <w:r>
              <w:rPr>
                <w:rFonts w:ascii="宋体" w:hAnsi="宋体" w:hint="eastAsia"/>
                <w:color w:val="000000" w:themeColor="text1"/>
              </w:rPr>
              <w:t>newYear</w:t>
            </w:r>
            <w:proofErr w:type="spellEnd"/>
            <w:r>
              <w:rPr>
                <w:rFonts w:ascii="宋体" w:hAnsi="宋体" w:hint="eastAsia"/>
                <w:color w:val="000000" w:themeColor="text1"/>
              </w:rPr>
              <w:t>)</w:t>
            </w:r>
          </w:p>
          <w:p w:rsidR="00FD2E39" w:rsidRPr="00964CA5" w:rsidRDefault="00FD2E39" w:rsidP="00FD2E39">
            <w:pPr>
              <w:pStyle w:val="af9"/>
              <w:numPr>
                <w:ilvl w:val="0"/>
                <w:numId w:val="19"/>
              </w:numPr>
              <w:spacing w:line="300" w:lineRule="auto"/>
              <w:ind w:firstLineChars="0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备注：如将2018模板结转到2019的</w:t>
            </w:r>
            <w:proofErr w:type="spellStart"/>
            <w:r>
              <w:rPr>
                <w:rFonts w:ascii="宋体" w:hAnsi="宋体" w:hint="eastAsia"/>
                <w:color w:val="000000" w:themeColor="text1"/>
              </w:rPr>
              <w:t>uri</w:t>
            </w:r>
            <w:proofErr w:type="spellEnd"/>
            <w:r>
              <w:rPr>
                <w:rFonts w:ascii="宋体" w:hAnsi="宋体" w:hint="eastAsia"/>
                <w:color w:val="000000" w:themeColor="text1"/>
              </w:rPr>
              <w:t>如下（</w:t>
            </w:r>
            <w:r w:rsidRPr="007D79DF">
              <w:rPr>
                <w:rFonts w:ascii="宋体" w:hAnsi="宋体"/>
                <w:color w:val="000000" w:themeColor="text1"/>
              </w:rPr>
              <w:t>hqbpmn/BpmnTemplateCopy/copyTempl</w:t>
            </w:r>
            <w:r>
              <w:rPr>
                <w:rFonts w:ascii="宋体" w:hAnsi="宋体"/>
                <w:color w:val="000000" w:themeColor="text1"/>
              </w:rPr>
              <w:t>ate.do?oldYear=2019&amp;newYear=20</w:t>
            </w:r>
            <w:r>
              <w:rPr>
                <w:rFonts w:ascii="宋体" w:hAnsi="宋体" w:hint="eastAsia"/>
                <w:color w:val="000000" w:themeColor="text1"/>
              </w:rPr>
              <w:t>19）</w:t>
            </w:r>
          </w:p>
        </w:tc>
      </w:tr>
      <w:tr w:rsidR="00FD2E39" w:rsidRPr="00964CA5" w:rsidTr="003A55B3">
        <w:tc>
          <w:tcPr>
            <w:tcW w:w="1368" w:type="dxa"/>
            <w:shd w:val="clear" w:color="auto" w:fill="D9D9D9"/>
            <w:vAlign w:val="center"/>
          </w:tcPr>
          <w:p w:rsidR="00FD2E39" w:rsidRPr="00964CA5" w:rsidRDefault="00FD2E39" w:rsidP="00FD2E39">
            <w:pPr>
              <w:spacing w:after="156" w:line="300" w:lineRule="auto"/>
              <w:jc w:val="center"/>
              <w:rPr>
                <w:rFonts w:ascii="宋体" w:hAnsi="宋体"/>
                <w:color w:val="000000" w:themeColor="text1"/>
              </w:rPr>
            </w:pPr>
            <w:r w:rsidRPr="00964CA5">
              <w:rPr>
                <w:rFonts w:ascii="宋体" w:hAnsi="宋体" w:hint="eastAsia"/>
                <w:color w:val="000000" w:themeColor="text1"/>
              </w:rPr>
              <w:t>输出参数</w:t>
            </w:r>
          </w:p>
        </w:tc>
        <w:tc>
          <w:tcPr>
            <w:tcW w:w="7154" w:type="dxa"/>
            <w:vAlign w:val="center"/>
          </w:tcPr>
          <w:p w:rsidR="00FD2E39" w:rsidRPr="00964CA5" w:rsidRDefault="00FD2E39" w:rsidP="00FD2E39">
            <w:pPr>
              <w:spacing w:after="156" w:line="300" w:lineRule="auto"/>
              <w:rPr>
                <w:rFonts w:ascii="宋体" w:hAnsi="宋体"/>
                <w:color w:val="000000" w:themeColor="text1"/>
              </w:rPr>
            </w:pPr>
            <w:proofErr w:type="spellStart"/>
            <w:r w:rsidRPr="009452AE">
              <w:rPr>
                <w:rFonts w:ascii="宋体" w:hAnsi="宋体"/>
                <w:color w:val="000000" w:themeColor="text1"/>
              </w:rPr>
              <w:t>HttpServletResponse</w:t>
            </w:r>
            <w:proofErr w:type="spellEnd"/>
            <w:r w:rsidRPr="009452AE">
              <w:rPr>
                <w:rFonts w:ascii="宋体" w:hAnsi="宋体"/>
                <w:color w:val="000000" w:themeColor="text1"/>
              </w:rPr>
              <w:t xml:space="preserve"> response</w:t>
            </w:r>
            <w:r>
              <w:rPr>
                <w:rFonts w:ascii="宋体" w:hAnsi="宋体" w:hint="eastAsia"/>
                <w:color w:val="000000" w:themeColor="text1"/>
              </w:rPr>
              <w:t xml:space="preserve"> 返回模板结转后的结果集，成功还是失败，以及原因。</w:t>
            </w:r>
          </w:p>
        </w:tc>
      </w:tr>
      <w:tr w:rsidR="00FD2E39" w:rsidRPr="00964CA5" w:rsidTr="003A55B3">
        <w:tc>
          <w:tcPr>
            <w:tcW w:w="1368" w:type="dxa"/>
            <w:shd w:val="clear" w:color="auto" w:fill="D9D9D9"/>
            <w:vAlign w:val="center"/>
          </w:tcPr>
          <w:p w:rsidR="00FD2E39" w:rsidRPr="00964CA5" w:rsidRDefault="00FD2E39" w:rsidP="00FD2E39">
            <w:pPr>
              <w:spacing w:after="156" w:line="300" w:lineRule="auto"/>
              <w:jc w:val="center"/>
              <w:rPr>
                <w:rFonts w:ascii="宋体" w:hAnsi="宋体"/>
                <w:color w:val="000000" w:themeColor="text1"/>
              </w:rPr>
            </w:pPr>
            <w:r w:rsidRPr="00964CA5">
              <w:rPr>
                <w:rFonts w:ascii="宋体" w:hAnsi="宋体" w:hint="eastAsia"/>
                <w:color w:val="000000" w:themeColor="text1"/>
              </w:rPr>
              <w:t>注释</w:t>
            </w:r>
          </w:p>
        </w:tc>
        <w:tc>
          <w:tcPr>
            <w:tcW w:w="7154" w:type="dxa"/>
            <w:vAlign w:val="center"/>
          </w:tcPr>
          <w:p w:rsidR="00FD2E39" w:rsidRPr="00964CA5" w:rsidRDefault="00FD2E39" w:rsidP="00FD2E39">
            <w:pPr>
              <w:spacing w:after="156" w:line="300" w:lineRule="auto"/>
              <w:rPr>
                <w:rFonts w:ascii="宋体" w:hAnsi="宋体"/>
                <w:color w:val="000000" w:themeColor="text1"/>
              </w:rPr>
            </w:pPr>
          </w:p>
        </w:tc>
      </w:tr>
      <w:tr w:rsidR="00FD2E39" w:rsidRPr="00964CA5" w:rsidTr="003A55B3">
        <w:tc>
          <w:tcPr>
            <w:tcW w:w="1368" w:type="dxa"/>
            <w:shd w:val="clear" w:color="auto" w:fill="D9D9D9"/>
            <w:vAlign w:val="center"/>
          </w:tcPr>
          <w:p w:rsidR="00FD2E39" w:rsidRPr="00964CA5" w:rsidRDefault="00FD2E39" w:rsidP="00FD2E39">
            <w:pPr>
              <w:spacing w:after="156" w:line="300" w:lineRule="auto"/>
              <w:jc w:val="center"/>
              <w:rPr>
                <w:rFonts w:ascii="宋体" w:hAnsi="宋体"/>
                <w:color w:val="000000" w:themeColor="text1"/>
              </w:rPr>
            </w:pPr>
            <w:r w:rsidRPr="00964CA5">
              <w:rPr>
                <w:rFonts w:ascii="宋体" w:hAnsi="宋体" w:hint="eastAsia"/>
                <w:color w:val="000000" w:themeColor="text1"/>
              </w:rPr>
              <w:t>输出参数</w:t>
            </w:r>
          </w:p>
        </w:tc>
        <w:tc>
          <w:tcPr>
            <w:tcW w:w="7154" w:type="dxa"/>
            <w:vAlign w:val="center"/>
          </w:tcPr>
          <w:p w:rsidR="00FD2E39" w:rsidRPr="00964CA5" w:rsidRDefault="00FD2E39" w:rsidP="00FD2E39">
            <w:pPr>
              <w:spacing w:after="156" w:line="30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无</w:t>
            </w:r>
          </w:p>
        </w:tc>
      </w:tr>
      <w:tr w:rsidR="00FD2E39" w:rsidRPr="00964CA5" w:rsidTr="003A55B3">
        <w:tc>
          <w:tcPr>
            <w:tcW w:w="1368" w:type="dxa"/>
            <w:shd w:val="clear" w:color="auto" w:fill="D9D9D9"/>
            <w:vAlign w:val="center"/>
          </w:tcPr>
          <w:p w:rsidR="00FD2E39" w:rsidRPr="00964CA5" w:rsidRDefault="00FD2E39" w:rsidP="00FD2E39">
            <w:pPr>
              <w:spacing w:after="156" w:line="300" w:lineRule="auto"/>
              <w:jc w:val="center"/>
              <w:rPr>
                <w:rFonts w:ascii="宋体" w:hAnsi="宋体"/>
                <w:color w:val="000000" w:themeColor="text1"/>
              </w:rPr>
            </w:pPr>
            <w:r w:rsidRPr="00964CA5">
              <w:rPr>
                <w:rFonts w:ascii="宋体" w:hAnsi="宋体" w:hint="eastAsia"/>
                <w:color w:val="000000" w:themeColor="text1"/>
              </w:rPr>
              <w:t>注释</w:t>
            </w:r>
          </w:p>
        </w:tc>
        <w:tc>
          <w:tcPr>
            <w:tcW w:w="7154" w:type="dxa"/>
            <w:vAlign w:val="center"/>
          </w:tcPr>
          <w:p w:rsidR="00FD2E39" w:rsidRPr="00964CA5" w:rsidRDefault="00FD2E39" w:rsidP="00FD2E39">
            <w:pPr>
              <w:spacing w:after="156" w:line="300" w:lineRule="auto"/>
              <w:rPr>
                <w:rFonts w:ascii="宋体" w:hAnsi="宋体"/>
                <w:color w:val="000000" w:themeColor="text1"/>
              </w:rPr>
            </w:pPr>
          </w:p>
        </w:tc>
      </w:tr>
    </w:tbl>
    <w:p w:rsidR="00FD2E39" w:rsidRDefault="00FD2E39" w:rsidP="00FD2E39">
      <w:pPr>
        <w:spacing w:after="156"/>
        <w:rPr>
          <w:rFonts w:ascii="宋体" w:hAnsi="宋体"/>
        </w:rPr>
      </w:pPr>
    </w:p>
    <w:p w:rsidR="00FD2E39" w:rsidRDefault="00FD2E39" w:rsidP="00FD2E39">
      <w:pPr>
        <w:spacing w:after="156"/>
        <w:rPr>
          <w:rFonts w:ascii="宋体" w:hAnsi="宋体"/>
        </w:rPr>
      </w:pPr>
    </w:p>
    <w:p w:rsidR="00FD2E39" w:rsidRDefault="00FD2E39" w:rsidP="00FD2E39">
      <w:pPr>
        <w:spacing w:after="156"/>
        <w:rPr>
          <w:rFonts w:ascii="宋体" w:hAnsi="宋体"/>
        </w:rPr>
      </w:pPr>
    </w:p>
    <w:p w:rsidR="00FD2E39" w:rsidRDefault="00FD2E39" w:rsidP="00FD2E39">
      <w:pPr>
        <w:spacing w:after="156"/>
        <w:rPr>
          <w:rFonts w:ascii="宋体" w:hAnsi="宋体"/>
        </w:rPr>
      </w:pPr>
    </w:p>
    <w:p w:rsidR="00FD2E39" w:rsidRPr="003270A9" w:rsidRDefault="00FD2E39" w:rsidP="00FD2E39">
      <w:pPr>
        <w:spacing w:after="156"/>
      </w:pPr>
    </w:p>
    <w:p w:rsidR="00103AFB" w:rsidRPr="00FD2E39" w:rsidRDefault="00103AFB" w:rsidP="00FD2E39">
      <w:pPr>
        <w:spacing w:after="156"/>
      </w:pPr>
    </w:p>
    <w:sectPr w:rsidR="00103AFB" w:rsidRPr="00FD2E39" w:rsidSect="000F60B1">
      <w:footerReference w:type="even" r:id="rId15"/>
      <w:footerReference w:type="default" r:id="rId16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470" w:rsidRDefault="00516470" w:rsidP="00470711">
      <w:pPr>
        <w:spacing w:after="120"/>
      </w:pPr>
      <w:r>
        <w:separator/>
      </w:r>
    </w:p>
  </w:endnote>
  <w:endnote w:type="continuationSeparator" w:id="0">
    <w:p w:rsidR="00516470" w:rsidRDefault="00516470" w:rsidP="00470711">
      <w:pPr>
        <w:spacing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ookman Old Style">
    <w:altName w:val="Georgia"/>
    <w:charset w:val="00"/>
    <w:family w:val="roman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F46" w:rsidRDefault="00130F46" w:rsidP="00130F46">
    <w:pPr>
      <w:pStyle w:val="ae"/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F46" w:rsidRDefault="00130F46" w:rsidP="00130F46">
    <w:pPr>
      <w:pStyle w:val="ae"/>
      <w:spacing w:after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F46" w:rsidRDefault="00130F46" w:rsidP="00130F46">
    <w:pPr>
      <w:pStyle w:val="ae"/>
      <w:spacing w:after="12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EBA" w:rsidRDefault="00BB2EBA">
    <w:pPr>
      <w:pStyle w:val="ae"/>
      <w:framePr w:w="1259" w:wrap="around" w:vAnchor="text" w:hAnchor="page" w:x="2129" w:y="-17"/>
      <w:spacing w:after="120"/>
      <w:rPr>
        <w:rStyle w:val="a6"/>
        <w:sz w:val="28"/>
      </w:rPr>
    </w:pPr>
    <w:r>
      <w:rPr>
        <w:rStyle w:val="a6"/>
        <w:rFonts w:hint="eastAsia"/>
        <w:sz w:val="28"/>
      </w:rPr>
      <w:t>—</w:t>
    </w:r>
    <w:r>
      <w:rPr>
        <w:rStyle w:val="a6"/>
        <w:rFonts w:hint="eastAsia"/>
        <w:sz w:val="28"/>
      </w:rPr>
      <w:t xml:space="preserve"> </w:t>
    </w:r>
    <w:r w:rsidR="005F5B0B">
      <w:rPr>
        <w:sz w:val="28"/>
      </w:rPr>
      <w:fldChar w:fldCharType="begin"/>
    </w:r>
    <w:r>
      <w:rPr>
        <w:rStyle w:val="a6"/>
        <w:sz w:val="28"/>
      </w:rPr>
      <w:instrText xml:space="preserve">PAGE  </w:instrText>
    </w:r>
    <w:r w:rsidR="005F5B0B">
      <w:rPr>
        <w:sz w:val="28"/>
      </w:rPr>
      <w:fldChar w:fldCharType="separate"/>
    </w:r>
    <w:r>
      <w:rPr>
        <w:rStyle w:val="a6"/>
        <w:sz w:val="28"/>
      </w:rPr>
      <w:t>8</w:t>
    </w:r>
    <w:r w:rsidR="005F5B0B">
      <w:rPr>
        <w:sz w:val="28"/>
      </w:rPr>
      <w:fldChar w:fldCharType="end"/>
    </w:r>
    <w:r>
      <w:rPr>
        <w:rStyle w:val="a6"/>
        <w:rFonts w:hint="eastAsia"/>
        <w:sz w:val="28"/>
      </w:rPr>
      <w:t xml:space="preserve"> </w:t>
    </w:r>
    <w:r>
      <w:rPr>
        <w:rStyle w:val="a6"/>
        <w:rFonts w:hint="eastAsia"/>
        <w:sz w:val="28"/>
      </w:rPr>
      <w:t>—</w:t>
    </w:r>
  </w:p>
  <w:p w:rsidR="00BB2EBA" w:rsidRDefault="00BB2EBA">
    <w:pPr>
      <w:pStyle w:val="ae"/>
      <w:spacing w:after="120"/>
      <w:ind w:right="360"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EBA" w:rsidRPr="009807F2" w:rsidRDefault="005F5B0B">
    <w:pPr>
      <w:spacing w:afterLines="0"/>
      <w:rPr>
        <w:rFonts w:ascii="宋体" w:hAnsi="宋体" w:cs="宋体"/>
        <w:kern w:val="0"/>
        <w:sz w:val="18"/>
        <w:szCs w:val="18"/>
      </w:rPr>
    </w:pPr>
    <w:r>
      <w:rPr>
        <w:rFonts w:ascii="宋体" w:hAnsi="宋体" w:cs="宋体"/>
        <w:noProof/>
        <w:kern w:val="0"/>
        <w:sz w:val="18"/>
        <w:szCs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04.65pt;margin-top:.75pt;width:116.75pt;height:23.35pt;z-index:251660288;mso-width-relative:margin;mso-height-relative:margin" stroked="f">
          <v:textbox>
            <w:txbxContent>
              <w:p w:rsidR="00BB2EBA" w:rsidRDefault="00BB2EBA" w:rsidP="007722E9">
                <w:pPr>
                  <w:spacing w:after="120"/>
                  <w:jc w:val="right"/>
                </w:pPr>
                <w:r>
                  <w:rPr>
                    <w:rFonts w:ascii="宋体" w:hAnsi="宋体" w:cs="宋体" w:hint="eastAsia"/>
                    <w:kern w:val="0"/>
                    <w:sz w:val="18"/>
                    <w:szCs w:val="18"/>
                  </w:rPr>
                  <w:t>第</w:t>
                </w:r>
                <w:r w:rsidR="005F5B0B">
                  <w:rPr>
                    <w:rFonts w:ascii="宋体" w:hAnsi="宋体" w:cs="宋体"/>
                    <w:kern w:val="0"/>
                    <w:sz w:val="18"/>
                    <w:szCs w:val="18"/>
                  </w:rPr>
                  <w:fldChar w:fldCharType="begin"/>
                </w:r>
                <w:r>
                  <w:rPr>
                    <w:rFonts w:ascii="宋体" w:hAnsi="宋体" w:cs="宋体"/>
                    <w:kern w:val="0"/>
                    <w:sz w:val="18"/>
                    <w:szCs w:val="18"/>
                  </w:rPr>
                  <w:instrText xml:space="preserve"> </w:instrText>
                </w:r>
                <w:r>
                  <w:rPr>
                    <w:rFonts w:ascii="宋体" w:hAnsi="宋体" w:cs="宋体" w:hint="eastAsia"/>
                    <w:kern w:val="0"/>
                    <w:sz w:val="18"/>
                    <w:szCs w:val="18"/>
                  </w:rPr>
                  <w:instrText>PAGE   \* MERGEFORMAT</w:instrText>
                </w:r>
                <w:r>
                  <w:rPr>
                    <w:rFonts w:ascii="宋体" w:hAnsi="宋体" w:cs="宋体"/>
                    <w:kern w:val="0"/>
                    <w:sz w:val="18"/>
                    <w:szCs w:val="18"/>
                  </w:rPr>
                  <w:instrText xml:space="preserve"> </w:instrText>
                </w:r>
                <w:r w:rsidR="005F5B0B">
                  <w:rPr>
                    <w:rFonts w:ascii="宋体" w:hAnsi="宋体" w:cs="宋体"/>
                    <w:kern w:val="0"/>
                    <w:sz w:val="18"/>
                    <w:szCs w:val="18"/>
                  </w:rPr>
                  <w:fldChar w:fldCharType="separate"/>
                </w:r>
                <w:r w:rsidR="00130F46">
                  <w:rPr>
                    <w:rFonts w:ascii="宋体" w:hAnsi="宋体" w:cs="宋体"/>
                    <w:noProof/>
                    <w:kern w:val="0"/>
                    <w:sz w:val="18"/>
                    <w:szCs w:val="18"/>
                  </w:rPr>
                  <w:t>3</w:t>
                </w:r>
                <w:r w:rsidR="005F5B0B">
                  <w:rPr>
                    <w:rFonts w:ascii="宋体" w:hAnsi="宋体" w:cs="宋体"/>
                    <w:kern w:val="0"/>
                    <w:sz w:val="18"/>
                    <w:szCs w:val="18"/>
                  </w:rPr>
                  <w:fldChar w:fldCharType="end"/>
                </w:r>
                <w:r>
                  <w:rPr>
                    <w:rFonts w:ascii="宋体" w:hAnsi="宋体" w:cs="宋体" w:hint="eastAsia"/>
                    <w:kern w:val="0"/>
                    <w:sz w:val="18"/>
                    <w:szCs w:val="18"/>
                  </w:rPr>
                  <w:t>页/共</w:t>
                </w:r>
                <w:fldSimple w:instr=" SECTIONPAGES   \* MERGEFORMAT ">
                  <w:r w:rsidR="00130F46" w:rsidRPr="00130F46">
                    <w:rPr>
                      <w:rFonts w:ascii="宋体" w:hAnsi="宋体" w:cs="宋体"/>
                      <w:noProof/>
                      <w:kern w:val="0"/>
                      <w:sz w:val="18"/>
                      <w:szCs w:val="18"/>
                    </w:rPr>
                    <w:t>3</w:t>
                  </w:r>
                </w:fldSimple>
                <w:r>
                  <w:rPr>
                    <w:rFonts w:ascii="宋体" w:hAnsi="宋体" w:cs="宋体" w:hint="eastAsia"/>
                    <w:kern w:val="0"/>
                    <w:sz w:val="18"/>
                    <w:szCs w:val="18"/>
                  </w:rPr>
                  <w:t>页</w:t>
                </w:r>
              </w:p>
            </w:txbxContent>
          </v:textbox>
        </v:shape>
      </w:pict>
    </w:r>
    <w:r w:rsidR="00BB2EBA">
      <w:rPr>
        <w:rFonts w:ascii="宋体" w:hAnsi="宋体" w:cs="宋体" w:hint="eastAsia"/>
        <w:kern w:val="0"/>
        <w:sz w:val="18"/>
        <w:szCs w:val="18"/>
      </w:rPr>
      <w:t xml:space="preserve">PD-JL-03 V5.0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470" w:rsidRDefault="00516470" w:rsidP="00470711">
      <w:pPr>
        <w:spacing w:after="120"/>
      </w:pPr>
      <w:r>
        <w:separator/>
      </w:r>
    </w:p>
  </w:footnote>
  <w:footnote w:type="continuationSeparator" w:id="0">
    <w:p w:rsidR="00516470" w:rsidRDefault="00516470" w:rsidP="00470711">
      <w:pPr>
        <w:spacing w:after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F46" w:rsidRDefault="00130F46" w:rsidP="00130F46">
    <w:pPr>
      <w:pStyle w:val="ab"/>
      <w:spacing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F46" w:rsidRDefault="00130F46" w:rsidP="00130F46">
    <w:pPr>
      <w:pStyle w:val="ab"/>
      <w:spacing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F46" w:rsidRDefault="00130F46" w:rsidP="00130F46">
    <w:pPr>
      <w:pStyle w:val="ab"/>
      <w:spacing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4F07"/>
    <w:multiLevelType w:val="hybridMultilevel"/>
    <w:tmpl w:val="2D708B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4E43DA0"/>
    <w:multiLevelType w:val="hybridMultilevel"/>
    <w:tmpl w:val="C18EEFFC"/>
    <w:lvl w:ilvl="0" w:tplc="0409000F">
      <w:start w:val="1"/>
      <w:numFmt w:val="decimal"/>
      <w:lvlText w:val="%1."/>
      <w:lvlJc w:val="left"/>
      <w:pPr>
        <w:ind w:left="88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1" w:hanging="420"/>
      </w:pPr>
      <w:rPr>
        <w:rFonts w:ascii="Wingdings" w:hAnsi="Wingdings" w:hint="default"/>
      </w:rPr>
    </w:lvl>
  </w:abstractNum>
  <w:abstractNum w:abstractNumId="2">
    <w:nsid w:val="0B9040F7"/>
    <w:multiLevelType w:val="hybridMultilevel"/>
    <w:tmpl w:val="98BCD35E"/>
    <w:lvl w:ilvl="0" w:tplc="5A586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5B1CFB"/>
    <w:multiLevelType w:val="multilevel"/>
    <w:tmpl w:val="341A2A20"/>
    <w:lvl w:ilvl="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5330C4"/>
    <w:multiLevelType w:val="multilevel"/>
    <w:tmpl w:val="2B967154"/>
    <w:lvl w:ilvl="0">
      <w:start w:val="1"/>
      <w:numFmt w:val="none"/>
      <w:isLgl/>
      <w:suff w:val="space"/>
      <w:lvlText w:val="i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13" w:firstLine="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170" w:firstLine="0"/>
      </w:pPr>
      <w:rPr>
        <w:rFonts w:ascii="黑体" w:eastAsia="黑体" w:hint="eastAsia"/>
        <w:b/>
        <w:sz w:val="28"/>
        <w:szCs w:val="28"/>
      </w:rPr>
    </w:lvl>
    <w:lvl w:ilvl="4">
      <w:start w:val="1"/>
      <w:numFmt w:val="decimal"/>
      <w:isLgl/>
      <w:lvlText w:val="%5)"/>
      <w:lvlJc w:val="left"/>
      <w:pPr>
        <w:tabs>
          <w:tab w:val="num" w:pos="-1"/>
        </w:tabs>
        <w:ind w:left="227" w:firstLine="0"/>
      </w:pPr>
      <w:rPr>
        <w:rFonts w:hint="eastAsia"/>
      </w:rPr>
    </w:lvl>
    <w:lvl w:ilvl="5">
      <w:start w:val="1"/>
      <w:numFmt w:val="upperLetter"/>
      <w:suff w:val="space"/>
      <w:lvlText w:val="%6"/>
      <w:lvlJc w:val="left"/>
      <w:pPr>
        <w:ind w:left="284" w:firstLine="0"/>
      </w:pPr>
      <w:rPr>
        <w:rFonts w:hint="eastAsia"/>
      </w:rPr>
    </w:lvl>
    <w:lvl w:ilvl="6">
      <w:start w:val="1"/>
      <w:numFmt w:val="lowerLetter"/>
      <w:suff w:val="space"/>
      <w:lvlText w:val="%7"/>
      <w:lvlJc w:val="left"/>
      <w:pPr>
        <w:ind w:left="341" w:firstLine="0"/>
      </w:pPr>
      <w:rPr>
        <w:rFonts w:hint="eastAsia"/>
      </w:rPr>
    </w:lvl>
    <w:lvl w:ilvl="7">
      <w:start w:val="1"/>
      <w:numFmt w:val="upperRoman"/>
      <w:suff w:val="space"/>
      <w:lvlText w:val="%8"/>
      <w:lvlJc w:val="left"/>
      <w:pPr>
        <w:ind w:left="398" w:firstLine="0"/>
      </w:pPr>
      <w:rPr>
        <w:rFonts w:hint="eastAsia"/>
      </w:rPr>
    </w:lvl>
    <w:lvl w:ilvl="8">
      <w:start w:val="1"/>
      <w:numFmt w:val="lowerRoman"/>
      <w:pStyle w:val="9"/>
      <w:suff w:val="space"/>
      <w:lvlText w:val="%9"/>
      <w:lvlJc w:val="left"/>
      <w:pPr>
        <w:ind w:left="0" w:firstLine="0"/>
      </w:pPr>
      <w:rPr>
        <w:rFonts w:hint="eastAsia"/>
      </w:rPr>
    </w:lvl>
  </w:abstractNum>
  <w:abstractNum w:abstractNumId="5">
    <w:nsid w:val="104F542E"/>
    <w:multiLevelType w:val="hybridMultilevel"/>
    <w:tmpl w:val="A3FED2FC"/>
    <w:lvl w:ilvl="0" w:tplc="5A586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6E546E"/>
    <w:multiLevelType w:val="multilevel"/>
    <w:tmpl w:val="341A2A20"/>
    <w:lvl w:ilvl="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7A37AE"/>
    <w:multiLevelType w:val="multilevel"/>
    <w:tmpl w:val="341A2A20"/>
    <w:lvl w:ilvl="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AF7FAB"/>
    <w:multiLevelType w:val="multilevel"/>
    <w:tmpl w:val="652E28F4"/>
    <w:lvl w:ilvl="0">
      <w:start w:val="1"/>
      <w:numFmt w:val="decimal"/>
      <w:isLgl/>
      <w:suff w:val="space"/>
      <w:lvlText w:val="%1）"/>
      <w:lvlJc w:val="left"/>
      <w:pPr>
        <w:ind w:left="227" w:firstLine="0"/>
      </w:pPr>
      <w:rPr>
        <w:rFonts w:ascii="黑体" w:eastAsia="黑体"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57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14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71" w:firstLine="0"/>
      </w:pPr>
      <w:rPr>
        <w:rFonts w:ascii="黑体" w:eastAsia="黑体" w:hint="eastAsia"/>
        <w:b/>
        <w:sz w:val="28"/>
        <w:szCs w:val="28"/>
      </w:rPr>
    </w:lvl>
    <w:lvl w:ilvl="4">
      <w:start w:val="1"/>
      <w:numFmt w:val="decimal"/>
      <w:pStyle w:val="5"/>
      <w:isLgl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upperLetter"/>
      <w:suff w:val="space"/>
      <w:lvlText w:val="%6"/>
      <w:lvlJc w:val="left"/>
      <w:pPr>
        <w:ind w:left="285" w:firstLine="0"/>
      </w:pPr>
      <w:rPr>
        <w:rFonts w:hint="eastAsia"/>
      </w:rPr>
    </w:lvl>
    <w:lvl w:ilvl="6">
      <w:start w:val="1"/>
      <w:numFmt w:val="lowerLetter"/>
      <w:suff w:val="space"/>
      <w:lvlText w:val="%7"/>
      <w:lvlJc w:val="left"/>
      <w:pPr>
        <w:ind w:left="342" w:firstLine="0"/>
      </w:pPr>
      <w:rPr>
        <w:rFonts w:hint="eastAsia"/>
      </w:rPr>
    </w:lvl>
    <w:lvl w:ilvl="7">
      <w:start w:val="1"/>
      <w:numFmt w:val="upperRoman"/>
      <w:suff w:val="space"/>
      <w:lvlText w:val="%8"/>
      <w:lvlJc w:val="left"/>
      <w:pPr>
        <w:ind w:left="399" w:firstLine="0"/>
      </w:pPr>
      <w:rPr>
        <w:rFonts w:hint="eastAsia"/>
      </w:rPr>
    </w:lvl>
    <w:lvl w:ilvl="8">
      <w:start w:val="1"/>
      <w:numFmt w:val="lowerRoman"/>
      <w:suff w:val="space"/>
      <w:lvlText w:val="%9"/>
      <w:lvlJc w:val="left"/>
      <w:pPr>
        <w:ind w:left="456" w:firstLine="0"/>
      </w:pPr>
      <w:rPr>
        <w:rFonts w:hint="eastAsia"/>
      </w:rPr>
    </w:lvl>
  </w:abstractNum>
  <w:abstractNum w:abstractNumId="9">
    <w:nsid w:val="12BA2BD6"/>
    <w:multiLevelType w:val="multilevel"/>
    <w:tmpl w:val="341A2A20"/>
    <w:lvl w:ilvl="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954B8F"/>
    <w:multiLevelType w:val="hybridMultilevel"/>
    <w:tmpl w:val="98BCD35E"/>
    <w:lvl w:ilvl="0" w:tplc="5A586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F97EE6"/>
    <w:multiLevelType w:val="hybridMultilevel"/>
    <w:tmpl w:val="98BCD35E"/>
    <w:lvl w:ilvl="0" w:tplc="5A586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E867BD"/>
    <w:multiLevelType w:val="multilevel"/>
    <w:tmpl w:val="341A2A20"/>
    <w:lvl w:ilvl="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4555E3"/>
    <w:multiLevelType w:val="hybridMultilevel"/>
    <w:tmpl w:val="A3FED2FC"/>
    <w:lvl w:ilvl="0" w:tplc="5A586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761933"/>
    <w:multiLevelType w:val="multilevel"/>
    <w:tmpl w:val="3C6B0A5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3A7B71"/>
    <w:multiLevelType w:val="hybridMultilevel"/>
    <w:tmpl w:val="98BCD35E"/>
    <w:lvl w:ilvl="0" w:tplc="5A586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004168"/>
    <w:multiLevelType w:val="hybridMultilevel"/>
    <w:tmpl w:val="5B4A913E"/>
    <w:lvl w:ilvl="0" w:tplc="F938A56A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234238"/>
    <w:multiLevelType w:val="hybridMultilevel"/>
    <w:tmpl w:val="390AA82E"/>
    <w:lvl w:ilvl="0" w:tplc="5A586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F550865"/>
    <w:multiLevelType w:val="hybridMultilevel"/>
    <w:tmpl w:val="5B4A913E"/>
    <w:lvl w:ilvl="0" w:tplc="F938A56A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07D65F1"/>
    <w:multiLevelType w:val="multilevel"/>
    <w:tmpl w:val="A8A0A4DA"/>
    <w:lvl w:ilvl="0">
      <w:start w:val="1"/>
      <w:numFmt w:val="none"/>
      <w:isLgl/>
      <w:suff w:val="space"/>
      <w:lvlText w:val="I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56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13" w:firstLine="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170" w:firstLine="0"/>
      </w:pPr>
      <w:rPr>
        <w:rFonts w:ascii="黑体" w:eastAsia="黑体" w:hint="eastAsia"/>
        <w:b/>
        <w:sz w:val="28"/>
        <w:szCs w:val="28"/>
      </w:rPr>
    </w:lvl>
    <w:lvl w:ilvl="4">
      <w:start w:val="1"/>
      <w:numFmt w:val="decimal"/>
      <w:isLgl/>
      <w:lvlText w:val="%5)"/>
      <w:lvlJc w:val="left"/>
      <w:pPr>
        <w:tabs>
          <w:tab w:val="num" w:pos="-1"/>
        </w:tabs>
        <w:ind w:left="227" w:firstLine="0"/>
      </w:pPr>
      <w:rPr>
        <w:rFonts w:hint="eastAsia"/>
      </w:rPr>
    </w:lvl>
    <w:lvl w:ilvl="5">
      <w:start w:val="1"/>
      <w:numFmt w:val="upperLetter"/>
      <w:suff w:val="space"/>
      <w:lvlText w:val="%6"/>
      <w:lvlJc w:val="left"/>
      <w:pPr>
        <w:ind w:left="284" w:firstLine="0"/>
      </w:pPr>
      <w:rPr>
        <w:rFonts w:hint="eastAsia"/>
      </w:rPr>
    </w:lvl>
    <w:lvl w:ilvl="6">
      <w:start w:val="1"/>
      <w:numFmt w:val="lowerLetter"/>
      <w:suff w:val="space"/>
      <w:lvlText w:val="%7"/>
      <w:lvlJc w:val="left"/>
      <w:pPr>
        <w:ind w:left="341" w:firstLine="0"/>
      </w:pPr>
      <w:rPr>
        <w:rFonts w:hint="eastAsia"/>
      </w:rPr>
    </w:lvl>
    <w:lvl w:ilvl="7">
      <w:start w:val="1"/>
      <w:numFmt w:val="upperRoman"/>
      <w:pStyle w:val="8"/>
      <w:suff w:val="space"/>
      <w:lvlText w:val="%8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suff w:val="space"/>
      <w:lvlText w:val="%9"/>
      <w:lvlJc w:val="left"/>
      <w:pPr>
        <w:ind w:left="455" w:firstLine="0"/>
      </w:pPr>
      <w:rPr>
        <w:rFonts w:hint="eastAsia"/>
      </w:rPr>
    </w:lvl>
  </w:abstractNum>
  <w:abstractNum w:abstractNumId="20">
    <w:nsid w:val="3281334A"/>
    <w:multiLevelType w:val="hybridMultilevel"/>
    <w:tmpl w:val="5B4A913E"/>
    <w:lvl w:ilvl="0" w:tplc="F938A56A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B02BC5"/>
    <w:multiLevelType w:val="multilevel"/>
    <w:tmpl w:val="341A2A20"/>
    <w:lvl w:ilvl="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56C3302"/>
    <w:multiLevelType w:val="hybridMultilevel"/>
    <w:tmpl w:val="BD3647C0"/>
    <w:lvl w:ilvl="0" w:tplc="1D3E43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7E17A0C"/>
    <w:multiLevelType w:val="hybridMultilevel"/>
    <w:tmpl w:val="BD3647C0"/>
    <w:lvl w:ilvl="0" w:tplc="1D3E43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85E2274"/>
    <w:multiLevelType w:val="hybridMultilevel"/>
    <w:tmpl w:val="320ECD74"/>
    <w:lvl w:ilvl="0" w:tplc="BF1652C0">
      <w:start w:val="1"/>
      <w:numFmt w:val="decimal"/>
      <w:pStyle w:val="a"/>
      <w:lvlText w:val="%1、"/>
      <w:lvlJc w:val="left"/>
      <w:pPr>
        <w:tabs>
          <w:tab w:val="num" w:pos="1021"/>
        </w:tabs>
        <w:ind w:left="1021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394C5C8C"/>
    <w:multiLevelType w:val="hybridMultilevel"/>
    <w:tmpl w:val="3D043A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>
    <w:nsid w:val="3AE21E5E"/>
    <w:multiLevelType w:val="multilevel"/>
    <w:tmpl w:val="3AE21E5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C6B0A50"/>
    <w:multiLevelType w:val="multilevel"/>
    <w:tmpl w:val="3C6B0A5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03B5F8A"/>
    <w:multiLevelType w:val="hybridMultilevel"/>
    <w:tmpl w:val="5B4A913E"/>
    <w:lvl w:ilvl="0" w:tplc="F938A56A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21C6837"/>
    <w:multiLevelType w:val="multilevel"/>
    <w:tmpl w:val="341A2A20"/>
    <w:lvl w:ilvl="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40E0DF2"/>
    <w:multiLevelType w:val="hybridMultilevel"/>
    <w:tmpl w:val="21121CD0"/>
    <w:lvl w:ilvl="0" w:tplc="B77EEF7C">
      <w:start w:val="1"/>
      <w:numFmt w:val="bullet"/>
      <w:pStyle w:val="a0"/>
      <w:lvlText w:val="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</w:rPr>
    </w:lvl>
    <w:lvl w:ilvl="1" w:tplc="37425EE8">
      <w:start w:val="1"/>
      <w:numFmt w:val="bullet"/>
      <w:lvlText w:val=""/>
      <w:lvlJc w:val="left"/>
      <w:pPr>
        <w:tabs>
          <w:tab w:val="num" w:pos="760"/>
        </w:tabs>
        <w:ind w:left="760" w:hanging="340"/>
      </w:pPr>
      <w:rPr>
        <w:rFonts w:ascii="Wingdings" w:eastAsia="DotumChe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44B46464"/>
    <w:multiLevelType w:val="hybridMultilevel"/>
    <w:tmpl w:val="408E18B8"/>
    <w:lvl w:ilvl="0" w:tplc="0409000F">
      <w:start w:val="1"/>
      <w:numFmt w:val="decimal"/>
      <w:lvlText w:val="%1."/>
      <w:lvlJc w:val="left"/>
      <w:pPr>
        <w:ind w:left="88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1" w:hanging="420"/>
      </w:pPr>
      <w:rPr>
        <w:rFonts w:ascii="Wingdings" w:hAnsi="Wingdings" w:hint="default"/>
      </w:rPr>
    </w:lvl>
  </w:abstractNum>
  <w:abstractNum w:abstractNumId="32">
    <w:nsid w:val="453844A5"/>
    <w:multiLevelType w:val="hybridMultilevel"/>
    <w:tmpl w:val="79C28BE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>
    <w:nsid w:val="46D46C92"/>
    <w:multiLevelType w:val="multilevel"/>
    <w:tmpl w:val="341A2A20"/>
    <w:lvl w:ilvl="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96E4525"/>
    <w:multiLevelType w:val="hybridMultilevel"/>
    <w:tmpl w:val="A3FED2FC"/>
    <w:lvl w:ilvl="0" w:tplc="5A586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4157C9A"/>
    <w:multiLevelType w:val="hybridMultilevel"/>
    <w:tmpl w:val="A3FED2FC"/>
    <w:lvl w:ilvl="0" w:tplc="5A586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8661221"/>
    <w:multiLevelType w:val="hybridMultilevel"/>
    <w:tmpl w:val="A3FED2FC"/>
    <w:lvl w:ilvl="0" w:tplc="5A586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E90271"/>
    <w:multiLevelType w:val="hybridMultilevel"/>
    <w:tmpl w:val="6D2462AC"/>
    <w:lvl w:ilvl="0" w:tplc="5A586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5257A12"/>
    <w:multiLevelType w:val="multilevel"/>
    <w:tmpl w:val="864821D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76"/>
        </w:tabs>
        <w:ind w:left="26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385"/>
        </w:tabs>
        <w:ind w:left="33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52"/>
        </w:tabs>
        <w:ind w:left="39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19"/>
        </w:tabs>
        <w:ind w:left="45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27"/>
        </w:tabs>
        <w:ind w:left="5227" w:hanging="1700"/>
      </w:pPr>
      <w:rPr>
        <w:rFonts w:hint="eastAsia"/>
      </w:rPr>
    </w:lvl>
  </w:abstractNum>
  <w:abstractNum w:abstractNumId="39">
    <w:nsid w:val="65DC7194"/>
    <w:multiLevelType w:val="hybridMultilevel"/>
    <w:tmpl w:val="390AA82E"/>
    <w:lvl w:ilvl="0" w:tplc="5A586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7C70393"/>
    <w:multiLevelType w:val="multilevel"/>
    <w:tmpl w:val="E31C61BE"/>
    <w:lvl w:ilvl="0">
      <w:start w:val="1"/>
      <w:numFmt w:val="none"/>
      <w:isLgl/>
      <w:suff w:val="space"/>
      <w:lvlText w:val="a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  <w:b/>
        <w:i w:val="0"/>
        <w:sz w:val="28"/>
        <w:szCs w:val="28"/>
      </w:rPr>
    </w:lvl>
    <w:lvl w:ilvl="4">
      <w:start w:val="1"/>
      <w:numFmt w:val="decimal"/>
      <w:isLgl/>
      <w:lvlText w:val="%5)"/>
      <w:lvlJc w:val="left"/>
      <w:pPr>
        <w:tabs>
          <w:tab w:val="num" w:pos="0"/>
        </w:tabs>
        <w:ind w:left="228" w:firstLine="0"/>
      </w:pPr>
      <w:rPr>
        <w:rFonts w:hint="eastAsia"/>
      </w:rPr>
    </w:lvl>
    <w:lvl w:ilvl="5">
      <w:start w:val="1"/>
      <w:numFmt w:val="upperLetter"/>
      <w:suff w:val="space"/>
      <w:lvlText w:val="%6"/>
      <w:lvlJc w:val="left"/>
      <w:pPr>
        <w:ind w:left="285" w:firstLine="0"/>
      </w:pPr>
      <w:rPr>
        <w:rFonts w:hint="eastAsia"/>
      </w:rPr>
    </w:lvl>
    <w:lvl w:ilvl="6">
      <w:start w:val="1"/>
      <w:numFmt w:val="lowerLetter"/>
      <w:pStyle w:val="7"/>
      <w:suff w:val="spac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upperRoman"/>
      <w:suff w:val="space"/>
      <w:lvlText w:val="%8"/>
      <w:lvlJc w:val="left"/>
      <w:pPr>
        <w:ind w:left="399" w:firstLine="0"/>
      </w:pPr>
      <w:rPr>
        <w:rFonts w:hint="eastAsia"/>
      </w:rPr>
    </w:lvl>
    <w:lvl w:ilvl="8">
      <w:start w:val="1"/>
      <w:numFmt w:val="lowerRoman"/>
      <w:suff w:val="space"/>
      <w:lvlText w:val="%9"/>
      <w:lvlJc w:val="left"/>
      <w:pPr>
        <w:ind w:left="456" w:firstLine="0"/>
      </w:pPr>
      <w:rPr>
        <w:rFonts w:hint="eastAsia"/>
      </w:rPr>
    </w:lvl>
  </w:abstractNum>
  <w:abstractNum w:abstractNumId="41">
    <w:nsid w:val="6BB434AF"/>
    <w:multiLevelType w:val="hybridMultilevel"/>
    <w:tmpl w:val="A3FED2FC"/>
    <w:lvl w:ilvl="0" w:tplc="5A586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BC52B77"/>
    <w:multiLevelType w:val="hybridMultilevel"/>
    <w:tmpl w:val="A3F0DAE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>
    <w:nsid w:val="6D8E29C6"/>
    <w:multiLevelType w:val="hybridMultilevel"/>
    <w:tmpl w:val="A3FED2FC"/>
    <w:lvl w:ilvl="0" w:tplc="5A586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15E778D"/>
    <w:multiLevelType w:val="hybridMultilevel"/>
    <w:tmpl w:val="2B9EBA0E"/>
    <w:lvl w:ilvl="0" w:tplc="EFF4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23774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>
    <w:nsid w:val="73167349"/>
    <w:multiLevelType w:val="hybridMultilevel"/>
    <w:tmpl w:val="2154F660"/>
    <w:lvl w:ilvl="0" w:tplc="3E48A2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38A4803"/>
    <w:multiLevelType w:val="hybridMultilevel"/>
    <w:tmpl w:val="D146F0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>
    <w:nsid w:val="74995981"/>
    <w:multiLevelType w:val="hybridMultilevel"/>
    <w:tmpl w:val="5B4A913E"/>
    <w:lvl w:ilvl="0" w:tplc="F938A56A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5603054"/>
    <w:multiLevelType w:val="hybridMultilevel"/>
    <w:tmpl w:val="4BBE33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>
    <w:nsid w:val="79766600"/>
    <w:multiLevelType w:val="hybridMultilevel"/>
    <w:tmpl w:val="2154F660"/>
    <w:lvl w:ilvl="0" w:tplc="3E48A2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BA40F04"/>
    <w:multiLevelType w:val="hybridMultilevel"/>
    <w:tmpl w:val="69427F3E"/>
    <w:lvl w:ilvl="0" w:tplc="56E881A0">
      <w:start w:val="1"/>
      <w:numFmt w:val="bullet"/>
      <w:pStyle w:val="a1"/>
      <w:lvlText w:val=""/>
      <w:lvlJc w:val="left"/>
      <w:pPr>
        <w:tabs>
          <w:tab w:val="num" w:pos="1020"/>
        </w:tabs>
        <w:ind w:left="1020" w:hanging="340"/>
      </w:pPr>
      <w:rPr>
        <w:rFonts w:ascii="Wingdings" w:eastAsia="DotumChe" w:hAnsi="Wingdings" w:hint="default"/>
      </w:rPr>
    </w:lvl>
    <w:lvl w:ilvl="1" w:tplc="37425EE8">
      <w:start w:val="1"/>
      <w:numFmt w:val="bullet"/>
      <w:lvlText w:val=""/>
      <w:lvlJc w:val="left"/>
      <w:pPr>
        <w:tabs>
          <w:tab w:val="num" w:pos="760"/>
        </w:tabs>
        <w:ind w:left="760" w:hanging="340"/>
      </w:pPr>
      <w:rPr>
        <w:rFonts w:ascii="Wingdings" w:eastAsia="DotumChe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>
    <w:nsid w:val="7C227983"/>
    <w:multiLevelType w:val="multilevel"/>
    <w:tmpl w:val="341A2A20"/>
    <w:lvl w:ilvl="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CB45E13"/>
    <w:multiLevelType w:val="hybridMultilevel"/>
    <w:tmpl w:val="A3FED2FC"/>
    <w:lvl w:ilvl="0" w:tplc="5A586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7D3645C6"/>
    <w:multiLevelType w:val="multilevel"/>
    <w:tmpl w:val="8D601614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71" w:firstLine="0"/>
      </w:pPr>
      <w:rPr>
        <w:rFonts w:ascii="黑体" w:eastAsia="黑体" w:hint="eastAsia"/>
        <w:b/>
        <w:sz w:val="28"/>
        <w:szCs w:val="28"/>
      </w:rPr>
    </w:lvl>
    <w:lvl w:ilvl="4">
      <w:start w:val="1"/>
      <w:numFmt w:val="decimal"/>
      <w:isLgl/>
      <w:lvlText w:val="%5)"/>
      <w:lvlJc w:val="left"/>
      <w:pPr>
        <w:tabs>
          <w:tab w:val="num" w:pos="0"/>
        </w:tabs>
        <w:ind w:left="228" w:firstLine="0"/>
      </w:pPr>
      <w:rPr>
        <w:rFonts w:hint="eastAsia"/>
      </w:rPr>
    </w:lvl>
    <w:lvl w:ilvl="5">
      <w:start w:val="1"/>
      <w:numFmt w:val="upperLetter"/>
      <w:pStyle w:val="6"/>
      <w:suff w:val="space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lowerLetter"/>
      <w:suff w:val="space"/>
      <w:lvlText w:val="%7"/>
      <w:lvlJc w:val="left"/>
      <w:pPr>
        <w:ind w:left="342" w:firstLine="0"/>
      </w:pPr>
      <w:rPr>
        <w:rFonts w:hint="eastAsia"/>
      </w:rPr>
    </w:lvl>
    <w:lvl w:ilvl="7">
      <w:start w:val="1"/>
      <w:numFmt w:val="upperRoman"/>
      <w:suff w:val="space"/>
      <w:lvlText w:val="%8"/>
      <w:lvlJc w:val="left"/>
      <w:pPr>
        <w:ind w:left="399" w:firstLine="0"/>
      </w:pPr>
      <w:rPr>
        <w:rFonts w:hint="eastAsia"/>
      </w:rPr>
    </w:lvl>
    <w:lvl w:ilvl="8">
      <w:start w:val="1"/>
      <w:numFmt w:val="lowerRoman"/>
      <w:suff w:val="space"/>
      <w:lvlText w:val="%9"/>
      <w:lvlJc w:val="left"/>
      <w:pPr>
        <w:ind w:left="456" w:firstLine="0"/>
      </w:pPr>
      <w:rPr>
        <w:rFonts w:hint="eastAsia"/>
      </w:rPr>
    </w:lvl>
  </w:abstractNum>
  <w:abstractNum w:abstractNumId="55">
    <w:nsid w:val="7D754648"/>
    <w:multiLevelType w:val="multilevel"/>
    <w:tmpl w:val="341A2A20"/>
    <w:lvl w:ilvl="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7E445C25"/>
    <w:multiLevelType w:val="hybridMultilevel"/>
    <w:tmpl w:val="A3FED2FC"/>
    <w:lvl w:ilvl="0" w:tplc="5A586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8"/>
  </w:num>
  <w:num w:numId="3">
    <w:abstractNumId w:val="54"/>
  </w:num>
  <w:num w:numId="4">
    <w:abstractNumId w:val="40"/>
  </w:num>
  <w:num w:numId="5">
    <w:abstractNumId w:val="19"/>
  </w:num>
  <w:num w:numId="6">
    <w:abstractNumId w:val="4"/>
  </w:num>
  <w:num w:numId="7">
    <w:abstractNumId w:val="24"/>
  </w:num>
  <w:num w:numId="8">
    <w:abstractNumId w:val="30"/>
  </w:num>
  <w:num w:numId="9">
    <w:abstractNumId w:val="51"/>
  </w:num>
  <w:num w:numId="10">
    <w:abstractNumId w:val="47"/>
  </w:num>
  <w:num w:numId="11">
    <w:abstractNumId w:val="46"/>
  </w:num>
  <w:num w:numId="12">
    <w:abstractNumId w:val="17"/>
  </w:num>
  <w:num w:numId="13">
    <w:abstractNumId w:val="50"/>
  </w:num>
  <w:num w:numId="14">
    <w:abstractNumId w:val="39"/>
  </w:num>
  <w:num w:numId="15">
    <w:abstractNumId w:val="10"/>
  </w:num>
  <w:num w:numId="16">
    <w:abstractNumId w:val="56"/>
  </w:num>
  <w:num w:numId="17">
    <w:abstractNumId w:val="53"/>
  </w:num>
  <w:num w:numId="18">
    <w:abstractNumId w:val="13"/>
  </w:num>
  <w:num w:numId="19">
    <w:abstractNumId w:val="11"/>
  </w:num>
  <w:num w:numId="20">
    <w:abstractNumId w:val="35"/>
  </w:num>
  <w:num w:numId="21">
    <w:abstractNumId w:val="5"/>
  </w:num>
  <w:num w:numId="22">
    <w:abstractNumId w:val="34"/>
  </w:num>
  <w:num w:numId="23">
    <w:abstractNumId w:val="15"/>
  </w:num>
  <w:num w:numId="24">
    <w:abstractNumId w:val="36"/>
  </w:num>
  <w:num w:numId="25">
    <w:abstractNumId w:val="37"/>
  </w:num>
  <w:num w:numId="26">
    <w:abstractNumId w:val="2"/>
  </w:num>
  <w:num w:numId="27">
    <w:abstractNumId w:val="41"/>
  </w:num>
  <w:num w:numId="28">
    <w:abstractNumId w:val="43"/>
  </w:num>
  <w:num w:numId="29">
    <w:abstractNumId w:val="27"/>
  </w:num>
  <w:num w:numId="30">
    <w:abstractNumId w:val="26"/>
  </w:num>
  <w:num w:numId="31">
    <w:abstractNumId w:val="31"/>
  </w:num>
  <w:num w:numId="32">
    <w:abstractNumId w:val="1"/>
  </w:num>
  <w:num w:numId="33">
    <w:abstractNumId w:val="33"/>
  </w:num>
  <w:num w:numId="34">
    <w:abstractNumId w:val="14"/>
  </w:num>
  <w:num w:numId="35">
    <w:abstractNumId w:val="7"/>
  </w:num>
  <w:num w:numId="36">
    <w:abstractNumId w:val="44"/>
  </w:num>
  <w:num w:numId="37">
    <w:abstractNumId w:val="3"/>
  </w:num>
  <w:num w:numId="38">
    <w:abstractNumId w:val="16"/>
  </w:num>
  <w:num w:numId="39">
    <w:abstractNumId w:val="20"/>
  </w:num>
  <w:num w:numId="40">
    <w:abstractNumId w:val="23"/>
  </w:num>
  <w:num w:numId="41">
    <w:abstractNumId w:val="29"/>
  </w:num>
  <w:num w:numId="42">
    <w:abstractNumId w:val="28"/>
  </w:num>
  <w:num w:numId="43">
    <w:abstractNumId w:val="48"/>
  </w:num>
  <w:num w:numId="44">
    <w:abstractNumId w:val="18"/>
  </w:num>
  <w:num w:numId="45">
    <w:abstractNumId w:val="22"/>
  </w:num>
  <w:num w:numId="46">
    <w:abstractNumId w:val="6"/>
  </w:num>
  <w:num w:numId="47">
    <w:abstractNumId w:val="52"/>
  </w:num>
  <w:num w:numId="48">
    <w:abstractNumId w:val="9"/>
  </w:num>
  <w:num w:numId="49">
    <w:abstractNumId w:val="21"/>
  </w:num>
  <w:num w:numId="50">
    <w:abstractNumId w:val="12"/>
  </w:num>
  <w:num w:numId="51">
    <w:abstractNumId w:val="55"/>
  </w:num>
  <w:num w:numId="52">
    <w:abstractNumId w:val="0"/>
  </w:num>
  <w:num w:numId="53">
    <w:abstractNumId w:val="49"/>
  </w:num>
  <w:num w:numId="54">
    <w:abstractNumId w:val="25"/>
  </w:num>
  <w:num w:numId="55">
    <w:abstractNumId w:val="42"/>
  </w:num>
  <w:num w:numId="56">
    <w:abstractNumId w:val="32"/>
  </w:num>
  <w:num w:numId="57">
    <w:abstractNumId w:val="45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 strokecolor="#f60">
      <v:fill color="white"/>
      <v:stroke color="#f6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092"/>
    <w:rsid w:val="000006E3"/>
    <w:rsid w:val="000300E5"/>
    <w:rsid w:val="00030DAC"/>
    <w:rsid w:val="00030F5D"/>
    <w:rsid w:val="00033FBD"/>
    <w:rsid w:val="000358FB"/>
    <w:rsid w:val="00042E7D"/>
    <w:rsid w:val="00043C59"/>
    <w:rsid w:val="00052094"/>
    <w:rsid w:val="000536E8"/>
    <w:rsid w:val="000567C7"/>
    <w:rsid w:val="000707BB"/>
    <w:rsid w:val="00081EE3"/>
    <w:rsid w:val="00083DD8"/>
    <w:rsid w:val="000841F5"/>
    <w:rsid w:val="00090085"/>
    <w:rsid w:val="00097486"/>
    <w:rsid w:val="000A4B4E"/>
    <w:rsid w:val="000A5163"/>
    <w:rsid w:val="000C039D"/>
    <w:rsid w:val="000C178E"/>
    <w:rsid w:val="000C51AC"/>
    <w:rsid w:val="000D5801"/>
    <w:rsid w:val="000D5D4C"/>
    <w:rsid w:val="000D7753"/>
    <w:rsid w:val="000E2C52"/>
    <w:rsid w:val="000E65E9"/>
    <w:rsid w:val="000F3501"/>
    <w:rsid w:val="000F396C"/>
    <w:rsid w:val="000F60B1"/>
    <w:rsid w:val="001034E6"/>
    <w:rsid w:val="00103AFB"/>
    <w:rsid w:val="00105936"/>
    <w:rsid w:val="001144A1"/>
    <w:rsid w:val="00115E21"/>
    <w:rsid w:val="00122BF3"/>
    <w:rsid w:val="00125631"/>
    <w:rsid w:val="00126671"/>
    <w:rsid w:val="00127C07"/>
    <w:rsid w:val="00130F46"/>
    <w:rsid w:val="00133AE5"/>
    <w:rsid w:val="00133EB0"/>
    <w:rsid w:val="0014359A"/>
    <w:rsid w:val="001443AC"/>
    <w:rsid w:val="00146165"/>
    <w:rsid w:val="00155AE6"/>
    <w:rsid w:val="001617DC"/>
    <w:rsid w:val="00163A02"/>
    <w:rsid w:val="001732F8"/>
    <w:rsid w:val="00175562"/>
    <w:rsid w:val="00177936"/>
    <w:rsid w:val="00180826"/>
    <w:rsid w:val="00181AE2"/>
    <w:rsid w:val="00193662"/>
    <w:rsid w:val="0019368E"/>
    <w:rsid w:val="00193728"/>
    <w:rsid w:val="00197A30"/>
    <w:rsid w:val="001A065D"/>
    <w:rsid w:val="001A09A3"/>
    <w:rsid w:val="001A1789"/>
    <w:rsid w:val="001B1235"/>
    <w:rsid w:val="001B4255"/>
    <w:rsid w:val="001C4294"/>
    <w:rsid w:val="001D09D4"/>
    <w:rsid w:val="001D72EB"/>
    <w:rsid w:val="001E455A"/>
    <w:rsid w:val="001E6DD9"/>
    <w:rsid w:val="001E7F28"/>
    <w:rsid w:val="001F3E1C"/>
    <w:rsid w:val="001F4534"/>
    <w:rsid w:val="001F4D28"/>
    <w:rsid w:val="00200E6E"/>
    <w:rsid w:val="00203A4A"/>
    <w:rsid w:val="00206115"/>
    <w:rsid w:val="00215D83"/>
    <w:rsid w:val="00220700"/>
    <w:rsid w:val="002300C7"/>
    <w:rsid w:val="002308CD"/>
    <w:rsid w:val="00230F05"/>
    <w:rsid w:val="00237760"/>
    <w:rsid w:val="0024096D"/>
    <w:rsid w:val="0024132C"/>
    <w:rsid w:val="002430C8"/>
    <w:rsid w:val="002529F9"/>
    <w:rsid w:val="0025484E"/>
    <w:rsid w:val="00263F9E"/>
    <w:rsid w:val="00266963"/>
    <w:rsid w:val="002803F1"/>
    <w:rsid w:val="00284A52"/>
    <w:rsid w:val="00293D05"/>
    <w:rsid w:val="0029568B"/>
    <w:rsid w:val="002A0861"/>
    <w:rsid w:val="002A0F2E"/>
    <w:rsid w:val="002A7AA5"/>
    <w:rsid w:val="002C03F7"/>
    <w:rsid w:val="002C3491"/>
    <w:rsid w:val="002D0122"/>
    <w:rsid w:val="002D5CF2"/>
    <w:rsid w:val="002E13BF"/>
    <w:rsid w:val="002E42EF"/>
    <w:rsid w:val="002E6599"/>
    <w:rsid w:val="002F12BA"/>
    <w:rsid w:val="003032C3"/>
    <w:rsid w:val="00306A52"/>
    <w:rsid w:val="00310659"/>
    <w:rsid w:val="003141E4"/>
    <w:rsid w:val="0031510C"/>
    <w:rsid w:val="00315787"/>
    <w:rsid w:val="00322E7F"/>
    <w:rsid w:val="003236A6"/>
    <w:rsid w:val="00334304"/>
    <w:rsid w:val="00344469"/>
    <w:rsid w:val="00345A9C"/>
    <w:rsid w:val="0034743C"/>
    <w:rsid w:val="003548A5"/>
    <w:rsid w:val="0035514D"/>
    <w:rsid w:val="00360F16"/>
    <w:rsid w:val="003838A2"/>
    <w:rsid w:val="00396B3E"/>
    <w:rsid w:val="003A2681"/>
    <w:rsid w:val="003B5C8C"/>
    <w:rsid w:val="003B6E41"/>
    <w:rsid w:val="003C446A"/>
    <w:rsid w:val="003D0B56"/>
    <w:rsid w:val="003D1C27"/>
    <w:rsid w:val="003D28F1"/>
    <w:rsid w:val="003D457E"/>
    <w:rsid w:val="003D7FB6"/>
    <w:rsid w:val="003E0A65"/>
    <w:rsid w:val="003E0AAD"/>
    <w:rsid w:val="003E184B"/>
    <w:rsid w:val="003E2E3D"/>
    <w:rsid w:val="003F1E2C"/>
    <w:rsid w:val="003F2664"/>
    <w:rsid w:val="004001B2"/>
    <w:rsid w:val="004001C1"/>
    <w:rsid w:val="00403551"/>
    <w:rsid w:val="00416A73"/>
    <w:rsid w:val="004217C5"/>
    <w:rsid w:val="004218F5"/>
    <w:rsid w:val="004243C5"/>
    <w:rsid w:val="004312A8"/>
    <w:rsid w:val="00434061"/>
    <w:rsid w:val="00435112"/>
    <w:rsid w:val="00442E0A"/>
    <w:rsid w:val="00442F8B"/>
    <w:rsid w:val="00452FE4"/>
    <w:rsid w:val="00455528"/>
    <w:rsid w:val="00455787"/>
    <w:rsid w:val="00467A98"/>
    <w:rsid w:val="00467C6D"/>
    <w:rsid w:val="00470711"/>
    <w:rsid w:val="0047430F"/>
    <w:rsid w:val="00476A89"/>
    <w:rsid w:val="00486112"/>
    <w:rsid w:val="00493D2F"/>
    <w:rsid w:val="0049471A"/>
    <w:rsid w:val="00496AAC"/>
    <w:rsid w:val="004A016B"/>
    <w:rsid w:val="004A10B8"/>
    <w:rsid w:val="004A4719"/>
    <w:rsid w:val="004A7197"/>
    <w:rsid w:val="004B0B0B"/>
    <w:rsid w:val="004B25E5"/>
    <w:rsid w:val="004B5FD6"/>
    <w:rsid w:val="004C086A"/>
    <w:rsid w:val="004C0D44"/>
    <w:rsid w:val="004C5146"/>
    <w:rsid w:val="004C72DD"/>
    <w:rsid w:val="004D5F44"/>
    <w:rsid w:val="004E002B"/>
    <w:rsid w:val="004E291F"/>
    <w:rsid w:val="004E2E15"/>
    <w:rsid w:val="004E2FBE"/>
    <w:rsid w:val="004F4ADF"/>
    <w:rsid w:val="005068BC"/>
    <w:rsid w:val="0051192B"/>
    <w:rsid w:val="00515F27"/>
    <w:rsid w:val="00516470"/>
    <w:rsid w:val="005268F9"/>
    <w:rsid w:val="00532668"/>
    <w:rsid w:val="005348D1"/>
    <w:rsid w:val="00537863"/>
    <w:rsid w:val="00537BAD"/>
    <w:rsid w:val="00543D57"/>
    <w:rsid w:val="0054565E"/>
    <w:rsid w:val="00551C4F"/>
    <w:rsid w:val="0055758A"/>
    <w:rsid w:val="00571161"/>
    <w:rsid w:val="0058523F"/>
    <w:rsid w:val="00587238"/>
    <w:rsid w:val="00592F3B"/>
    <w:rsid w:val="00595D56"/>
    <w:rsid w:val="00595F0D"/>
    <w:rsid w:val="005A0D9F"/>
    <w:rsid w:val="005A2366"/>
    <w:rsid w:val="005A6821"/>
    <w:rsid w:val="005B6081"/>
    <w:rsid w:val="005C761E"/>
    <w:rsid w:val="005C7CCC"/>
    <w:rsid w:val="005D0A67"/>
    <w:rsid w:val="005D1E4D"/>
    <w:rsid w:val="005E09D1"/>
    <w:rsid w:val="005E4F97"/>
    <w:rsid w:val="005E6482"/>
    <w:rsid w:val="005F4386"/>
    <w:rsid w:val="005F5B0B"/>
    <w:rsid w:val="00601BD3"/>
    <w:rsid w:val="00610E35"/>
    <w:rsid w:val="0061140C"/>
    <w:rsid w:val="006120B2"/>
    <w:rsid w:val="0061525D"/>
    <w:rsid w:val="0061604F"/>
    <w:rsid w:val="0061781B"/>
    <w:rsid w:val="0062354F"/>
    <w:rsid w:val="0062659D"/>
    <w:rsid w:val="0062673E"/>
    <w:rsid w:val="00636F25"/>
    <w:rsid w:val="006404DA"/>
    <w:rsid w:val="00641F32"/>
    <w:rsid w:val="00642B1E"/>
    <w:rsid w:val="00646452"/>
    <w:rsid w:val="00654C96"/>
    <w:rsid w:val="00655C1D"/>
    <w:rsid w:val="00656A57"/>
    <w:rsid w:val="006572E5"/>
    <w:rsid w:val="006659F5"/>
    <w:rsid w:val="006749C6"/>
    <w:rsid w:val="00683135"/>
    <w:rsid w:val="00690A4F"/>
    <w:rsid w:val="006A40F3"/>
    <w:rsid w:val="006A6701"/>
    <w:rsid w:val="006B2E77"/>
    <w:rsid w:val="006B3162"/>
    <w:rsid w:val="006B6899"/>
    <w:rsid w:val="006B7060"/>
    <w:rsid w:val="006C18F6"/>
    <w:rsid w:val="006C7F39"/>
    <w:rsid w:val="006D0954"/>
    <w:rsid w:val="006D44DD"/>
    <w:rsid w:val="006D689E"/>
    <w:rsid w:val="006E0A58"/>
    <w:rsid w:val="006E3311"/>
    <w:rsid w:val="006E6DA7"/>
    <w:rsid w:val="006F0FDD"/>
    <w:rsid w:val="006F2521"/>
    <w:rsid w:val="006F37C4"/>
    <w:rsid w:val="006F4BBE"/>
    <w:rsid w:val="006F6DDB"/>
    <w:rsid w:val="00702FFF"/>
    <w:rsid w:val="00703CCE"/>
    <w:rsid w:val="007146BE"/>
    <w:rsid w:val="00720DBF"/>
    <w:rsid w:val="00722F4F"/>
    <w:rsid w:val="007255EF"/>
    <w:rsid w:val="00742E36"/>
    <w:rsid w:val="007448F7"/>
    <w:rsid w:val="00754759"/>
    <w:rsid w:val="00754BA7"/>
    <w:rsid w:val="00761F9A"/>
    <w:rsid w:val="007633CB"/>
    <w:rsid w:val="00770285"/>
    <w:rsid w:val="007722E9"/>
    <w:rsid w:val="007725B6"/>
    <w:rsid w:val="00775E34"/>
    <w:rsid w:val="0077741A"/>
    <w:rsid w:val="00777AC2"/>
    <w:rsid w:val="00784FBE"/>
    <w:rsid w:val="007864EB"/>
    <w:rsid w:val="00787477"/>
    <w:rsid w:val="00791058"/>
    <w:rsid w:val="00791B9F"/>
    <w:rsid w:val="007A2579"/>
    <w:rsid w:val="007B3284"/>
    <w:rsid w:val="007C0C8C"/>
    <w:rsid w:val="007C1CFD"/>
    <w:rsid w:val="007D2AD2"/>
    <w:rsid w:val="007D3113"/>
    <w:rsid w:val="007D4164"/>
    <w:rsid w:val="007D5D69"/>
    <w:rsid w:val="007D65F0"/>
    <w:rsid w:val="007E75E3"/>
    <w:rsid w:val="007F12E9"/>
    <w:rsid w:val="007F4DAC"/>
    <w:rsid w:val="007F525C"/>
    <w:rsid w:val="007F568A"/>
    <w:rsid w:val="007F6E56"/>
    <w:rsid w:val="00800E6B"/>
    <w:rsid w:val="00802C6A"/>
    <w:rsid w:val="00803163"/>
    <w:rsid w:val="0081043D"/>
    <w:rsid w:val="00811EA3"/>
    <w:rsid w:val="00850904"/>
    <w:rsid w:val="0085386D"/>
    <w:rsid w:val="00857F6C"/>
    <w:rsid w:val="008714A9"/>
    <w:rsid w:val="008760C5"/>
    <w:rsid w:val="008802E5"/>
    <w:rsid w:val="00880F24"/>
    <w:rsid w:val="00884600"/>
    <w:rsid w:val="008A2DA7"/>
    <w:rsid w:val="008B0FC8"/>
    <w:rsid w:val="008B4E4D"/>
    <w:rsid w:val="008C088A"/>
    <w:rsid w:val="008C12BB"/>
    <w:rsid w:val="008C6A21"/>
    <w:rsid w:val="008D31B5"/>
    <w:rsid w:val="008D662C"/>
    <w:rsid w:val="008E057F"/>
    <w:rsid w:val="008E22B1"/>
    <w:rsid w:val="008F0CCD"/>
    <w:rsid w:val="008F3928"/>
    <w:rsid w:val="009045BD"/>
    <w:rsid w:val="009050FD"/>
    <w:rsid w:val="00907B51"/>
    <w:rsid w:val="009163C9"/>
    <w:rsid w:val="0091682B"/>
    <w:rsid w:val="009206C8"/>
    <w:rsid w:val="00937BC0"/>
    <w:rsid w:val="00952A9F"/>
    <w:rsid w:val="009541F4"/>
    <w:rsid w:val="00960B30"/>
    <w:rsid w:val="00960D60"/>
    <w:rsid w:val="00961327"/>
    <w:rsid w:val="0096187E"/>
    <w:rsid w:val="00963938"/>
    <w:rsid w:val="00964CA5"/>
    <w:rsid w:val="0096677B"/>
    <w:rsid w:val="009746F9"/>
    <w:rsid w:val="009775D0"/>
    <w:rsid w:val="009807F2"/>
    <w:rsid w:val="0098719B"/>
    <w:rsid w:val="00990C53"/>
    <w:rsid w:val="00990DBF"/>
    <w:rsid w:val="00996E85"/>
    <w:rsid w:val="009A23EC"/>
    <w:rsid w:val="009A67D3"/>
    <w:rsid w:val="009A74BB"/>
    <w:rsid w:val="009B392B"/>
    <w:rsid w:val="009B3E02"/>
    <w:rsid w:val="009B676A"/>
    <w:rsid w:val="009C5C56"/>
    <w:rsid w:val="009F35FD"/>
    <w:rsid w:val="00A0074C"/>
    <w:rsid w:val="00A032C3"/>
    <w:rsid w:val="00A1025F"/>
    <w:rsid w:val="00A11CF6"/>
    <w:rsid w:val="00A125E8"/>
    <w:rsid w:val="00A13C89"/>
    <w:rsid w:val="00A13EBF"/>
    <w:rsid w:val="00A14E12"/>
    <w:rsid w:val="00A243F5"/>
    <w:rsid w:val="00A25A3A"/>
    <w:rsid w:val="00A26855"/>
    <w:rsid w:val="00A31202"/>
    <w:rsid w:val="00A3781A"/>
    <w:rsid w:val="00A507A3"/>
    <w:rsid w:val="00A50D7E"/>
    <w:rsid w:val="00A5437C"/>
    <w:rsid w:val="00A57A5D"/>
    <w:rsid w:val="00A612B4"/>
    <w:rsid w:val="00A61FBA"/>
    <w:rsid w:val="00A6605F"/>
    <w:rsid w:val="00A67F37"/>
    <w:rsid w:val="00A7198E"/>
    <w:rsid w:val="00A720D6"/>
    <w:rsid w:val="00A7475A"/>
    <w:rsid w:val="00A7488D"/>
    <w:rsid w:val="00A82279"/>
    <w:rsid w:val="00A92665"/>
    <w:rsid w:val="00A92995"/>
    <w:rsid w:val="00A95B19"/>
    <w:rsid w:val="00AA3315"/>
    <w:rsid w:val="00AA44AA"/>
    <w:rsid w:val="00AB3B44"/>
    <w:rsid w:val="00AB59D8"/>
    <w:rsid w:val="00AB736F"/>
    <w:rsid w:val="00AC1A4D"/>
    <w:rsid w:val="00AD038E"/>
    <w:rsid w:val="00AD03DB"/>
    <w:rsid w:val="00AD1895"/>
    <w:rsid w:val="00AD3E9D"/>
    <w:rsid w:val="00AD4FD7"/>
    <w:rsid w:val="00AE0DAF"/>
    <w:rsid w:val="00AE2BCD"/>
    <w:rsid w:val="00AF077A"/>
    <w:rsid w:val="00AF2945"/>
    <w:rsid w:val="00B00408"/>
    <w:rsid w:val="00B03EDC"/>
    <w:rsid w:val="00B159A0"/>
    <w:rsid w:val="00B210C4"/>
    <w:rsid w:val="00B313EF"/>
    <w:rsid w:val="00B32C04"/>
    <w:rsid w:val="00B364B9"/>
    <w:rsid w:val="00B409E0"/>
    <w:rsid w:val="00B43A67"/>
    <w:rsid w:val="00B54619"/>
    <w:rsid w:val="00B55782"/>
    <w:rsid w:val="00B602A1"/>
    <w:rsid w:val="00B638F8"/>
    <w:rsid w:val="00B654EF"/>
    <w:rsid w:val="00B70FE0"/>
    <w:rsid w:val="00B7149F"/>
    <w:rsid w:val="00B733B9"/>
    <w:rsid w:val="00B7467E"/>
    <w:rsid w:val="00B857E5"/>
    <w:rsid w:val="00B8652A"/>
    <w:rsid w:val="00B86C1A"/>
    <w:rsid w:val="00B9151E"/>
    <w:rsid w:val="00B95058"/>
    <w:rsid w:val="00B96498"/>
    <w:rsid w:val="00BA0CF6"/>
    <w:rsid w:val="00BA1C47"/>
    <w:rsid w:val="00BA2DC0"/>
    <w:rsid w:val="00BA4DA3"/>
    <w:rsid w:val="00BA7CE4"/>
    <w:rsid w:val="00BB27B0"/>
    <w:rsid w:val="00BB2EBA"/>
    <w:rsid w:val="00BB5D0B"/>
    <w:rsid w:val="00BB689D"/>
    <w:rsid w:val="00BC02DA"/>
    <w:rsid w:val="00BC1B0A"/>
    <w:rsid w:val="00BD0D76"/>
    <w:rsid w:val="00BD25B7"/>
    <w:rsid w:val="00BD44FF"/>
    <w:rsid w:val="00BD45CA"/>
    <w:rsid w:val="00BD5E80"/>
    <w:rsid w:val="00BE5890"/>
    <w:rsid w:val="00BF4591"/>
    <w:rsid w:val="00BF4CEB"/>
    <w:rsid w:val="00BF6A0A"/>
    <w:rsid w:val="00BF7831"/>
    <w:rsid w:val="00BF7B22"/>
    <w:rsid w:val="00C004C9"/>
    <w:rsid w:val="00C0519F"/>
    <w:rsid w:val="00C17FB5"/>
    <w:rsid w:val="00C21AB6"/>
    <w:rsid w:val="00C24CFC"/>
    <w:rsid w:val="00C26179"/>
    <w:rsid w:val="00C30FF3"/>
    <w:rsid w:val="00C35C6C"/>
    <w:rsid w:val="00C40BBD"/>
    <w:rsid w:val="00C41583"/>
    <w:rsid w:val="00C41DCD"/>
    <w:rsid w:val="00C41EDA"/>
    <w:rsid w:val="00C429F3"/>
    <w:rsid w:val="00C4337E"/>
    <w:rsid w:val="00C439BB"/>
    <w:rsid w:val="00C456AE"/>
    <w:rsid w:val="00C50522"/>
    <w:rsid w:val="00C50A09"/>
    <w:rsid w:val="00C52D5D"/>
    <w:rsid w:val="00C576C7"/>
    <w:rsid w:val="00C639BF"/>
    <w:rsid w:val="00C650BE"/>
    <w:rsid w:val="00C67528"/>
    <w:rsid w:val="00C7001A"/>
    <w:rsid w:val="00C73954"/>
    <w:rsid w:val="00C740C6"/>
    <w:rsid w:val="00C80B1E"/>
    <w:rsid w:val="00C93005"/>
    <w:rsid w:val="00C977B1"/>
    <w:rsid w:val="00CA01FA"/>
    <w:rsid w:val="00CA6DC1"/>
    <w:rsid w:val="00CB490E"/>
    <w:rsid w:val="00CB56D0"/>
    <w:rsid w:val="00CC1629"/>
    <w:rsid w:val="00CC4F4A"/>
    <w:rsid w:val="00CC5AD6"/>
    <w:rsid w:val="00CC68A4"/>
    <w:rsid w:val="00CD5000"/>
    <w:rsid w:val="00CE1D75"/>
    <w:rsid w:val="00CE2E80"/>
    <w:rsid w:val="00CE7615"/>
    <w:rsid w:val="00CF0720"/>
    <w:rsid w:val="00CF7175"/>
    <w:rsid w:val="00D07E72"/>
    <w:rsid w:val="00D12151"/>
    <w:rsid w:val="00D17370"/>
    <w:rsid w:val="00D24092"/>
    <w:rsid w:val="00D24D0B"/>
    <w:rsid w:val="00D258E5"/>
    <w:rsid w:val="00D31AAB"/>
    <w:rsid w:val="00D33C90"/>
    <w:rsid w:val="00D40E36"/>
    <w:rsid w:val="00D4616A"/>
    <w:rsid w:val="00D47843"/>
    <w:rsid w:val="00D52BDB"/>
    <w:rsid w:val="00D57A8C"/>
    <w:rsid w:val="00D608FD"/>
    <w:rsid w:val="00D62192"/>
    <w:rsid w:val="00D677B0"/>
    <w:rsid w:val="00D67D5E"/>
    <w:rsid w:val="00D73F6E"/>
    <w:rsid w:val="00D7592C"/>
    <w:rsid w:val="00D81398"/>
    <w:rsid w:val="00D85326"/>
    <w:rsid w:val="00D87735"/>
    <w:rsid w:val="00D96A13"/>
    <w:rsid w:val="00DA7E5D"/>
    <w:rsid w:val="00DB3D29"/>
    <w:rsid w:val="00DB6A77"/>
    <w:rsid w:val="00DC2D10"/>
    <w:rsid w:val="00DC3378"/>
    <w:rsid w:val="00DD04D3"/>
    <w:rsid w:val="00DD33F6"/>
    <w:rsid w:val="00DD74F8"/>
    <w:rsid w:val="00DE5D36"/>
    <w:rsid w:val="00DE64B3"/>
    <w:rsid w:val="00DF1DF7"/>
    <w:rsid w:val="00E06546"/>
    <w:rsid w:val="00E127FC"/>
    <w:rsid w:val="00E13308"/>
    <w:rsid w:val="00E14D38"/>
    <w:rsid w:val="00E21920"/>
    <w:rsid w:val="00E261E9"/>
    <w:rsid w:val="00E26462"/>
    <w:rsid w:val="00E418A1"/>
    <w:rsid w:val="00E43D36"/>
    <w:rsid w:val="00E50200"/>
    <w:rsid w:val="00E51FA3"/>
    <w:rsid w:val="00E52027"/>
    <w:rsid w:val="00E52DA0"/>
    <w:rsid w:val="00E5423A"/>
    <w:rsid w:val="00E55664"/>
    <w:rsid w:val="00E5575F"/>
    <w:rsid w:val="00E55F28"/>
    <w:rsid w:val="00E57D17"/>
    <w:rsid w:val="00E66EE8"/>
    <w:rsid w:val="00E70021"/>
    <w:rsid w:val="00E712F6"/>
    <w:rsid w:val="00E74806"/>
    <w:rsid w:val="00E75284"/>
    <w:rsid w:val="00E770A8"/>
    <w:rsid w:val="00E815EC"/>
    <w:rsid w:val="00E825C9"/>
    <w:rsid w:val="00E844E5"/>
    <w:rsid w:val="00E9106E"/>
    <w:rsid w:val="00E916FC"/>
    <w:rsid w:val="00E91FA1"/>
    <w:rsid w:val="00E92525"/>
    <w:rsid w:val="00E93842"/>
    <w:rsid w:val="00E939B1"/>
    <w:rsid w:val="00EA6E6B"/>
    <w:rsid w:val="00EB2C66"/>
    <w:rsid w:val="00EB5202"/>
    <w:rsid w:val="00EB695E"/>
    <w:rsid w:val="00EC11E1"/>
    <w:rsid w:val="00EC1CF6"/>
    <w:rsid w:val="00ED64A4"/>
    <w:rsid w:val="00EE4629"/>
    <w:rsid w:val="00EE6244"/>
    <w:rsid w:val="00EE6677"/>
    <w:rsid w:val="00EF5243"/>
    <w:rsid w:val="00EF5615"/>
    <w:rsid w:val="00F01DC5"/>
    <w:rsid w:val="00F06B03"/>
    <w:rsid w:val="00F10B24"/>
    <w:rsid w:val="00F15169"/>
    <w:rsid w:val="00F15BE4"/>
    <w:rsid w:val="00F15D46"/>
    <w:rsid w:val="00F257CA"/>
    <w:rsid w:val="00F2793C"/>
    <w:rsid w:val="00F31976"/>
    <w:rsid w:val="00F32FC4"/>
    <w:rsid w:val="00F34AB6"/>
    <w:rsid w:val="00F35173"/>
    <w:rsid w:val="00F37C5C"/>
    <w:rsid w:val="00F46EA3"/>
    <w:rsid w:val="00F472DD"/>
    <w:rsid w:val="00F510E8"/>
    <w:rsid w:val="00F51AC4"/>
    <w:rsid w:val="00F54132"/>
    <w:rsid w:val="00F60D08"/>
    <w:rsid w:val="00F66B83"/>
    <w:rsid w:val="00F73623"/>
    <w:rsid w:val="00F77250"/>
    <w:rsid w:val="00F80386"/>
    <w:rsid w:val="00F803DD"/>
    <w:rsid w:val="00F807B2"/>
    <w:rsid w:val="00F81668"/>
    <w:rsid w:val="00F82521"/>
    <w:rsid w:val="00F83DD8"/>
    <w:rsid w:val="00F85DA4"/>
    <w:rsid w:val="00FB1D03"/>
    <w:rsid w:val="00FB3B45"/>
    <w:rsid w:val="00FB551E"/>
    <w:rsid w:val="00FD0B69"/>
    <w:rsid w:val="00FD2E39"/>
    <w:rsid w:val="00FE60F7"/>
    <w:rsid w:val="00FF1447"/>
    <w:rsid w:val="00FF1DF9"/>
    <w:rsid w:val="00FF6D18"/>
    <w:rsid w:val="19437702"/>
    <w:rsid w:val="7BBF4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 strokecolor="#f60">
      <v:fill color="white"/>
      <v:stroke color="#f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2">
    <w:name w:val="Normal"/>
    <w:qFormat/>
    <w:rsid w:val="00543D57"/>
    <w:pPr>
      <w:widowControl w:val="0"/>
      <w:spacing w:afterLines="5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qFormat/>
    <w:rsid w:val="00702FFF"/>
    <w:pPr>
      <w:keepNext/>
      <w:keepLines/>
      <w:numPr>
        <w:numId w:val="1"/>
      </w:numPr>
      <w:adjustRightInd w:val="0"/>
      <w:snapToGrid w:val="0"/>
      <w:spacing w:beforeLines="100" w:after="156"/>
      <w:jc w:val="left"/>
      <w:outlineLvl w:val="0"/>
    </w:pPr>
    <w:rPr>
      <w:rFonts w:ascii="宋体" w:hAnsi="宋体"/>
      <w:b/>
      <w:bCs/>
      <w:kern w:val="44"/>
      <w:sz w:val="28"/>
      <w:szCs w:val="28"/>
    </w:rPr>
  </w:style>
  <w:style w:type="paragraph" w:styleId="2">
    <w:name w:val="heading 2"/>
    <w:basedOn w:val="a2"/>
    <w:next w:val="a2"/>
    <w:qFormat/>
    <w:rsid w:val="00B602A1"/>
    <w:pPr>
      <w:keepNext/>
      <w:keepLines/>
      <w:numPr>
        <w:ilvl w:val="1"/>
        <w:numId w:val="1"/>
      </w:numPr>
      <w:adjustRightInd w:val="0"/>
      <w:snapToGrid w:val="0"/>
      <w:spacing w:beforeLines="100" w:after="156"/>
      <w:jc w:val="left"/>
      <w:outlineLvl w:val="1"/>
    </w:pPr>
    <w:rPr>
      <w:rFonts w:ascii="宋体" w:hAnsi="宋体"/>
      <w:b/>
      <w:bCs/>
      <w:sz w:val="24"/>
    </w:rPr>
  </w:style>
  <w:style w:type="paragraph" w:styleId="3">
    <w:name w:val="heading 3"/>
    <w:basedOn w:val="a2"/>
    <w:next w:val="a2"/>
    <w:link w:val="3Char"/>
    <w:qFormat/>
    <w:rsid w:val="00DA7E5D"/>
    <w:pPr>
      <w:keepNext/>
      <w:keepLines/>
      <w:numPr>
        <w:ilvl w:val="2"/>
        <w:numId w:val="1"/>
      </w:numPr>
      <w:adjustRightInd w:val="0"/>
      <w:snapToGrid w:val="0"/>
      <w:spacing w:beforeLines="100" w:after="156"/>
      <w:jc w:val="left"/>
      <w:outlineLvl w:val="2"/>
    </w:pPr>
    <w:rPr>
      <w:rFonts w:ascii="宋体" w:hAnsi="宋体"/>
      <w:b/>
      <w:bCs/>
      <w:szCs w:val="21"/>
    </w:rPr>
  </w:style>
  <w:style w:type="paragraph" w:styleId="4">
    <w:name w:val="heading 4"/>
    <w:basedOn w:val="a2"/>
    <w:next w:val="a2"/>
    <w:qFormat/>
    <w:rsid w:val="00DA7E5D"/>
    <w:pPr>
      <w:keepNext/>
      <w:keepLines/>
      <w:numPr>
        <w:ilvl w:val="3"/>
        <w:numId w:val="1"/>
      </w:numPr>
      <w:adjustRightInd w:val="0"/>
      <w:snapToGrid w:val="0"/>
      <w:spacing w:beforeLines="100" w:after="156"/>
      <w:jc w:val="left"/>
      <w:outlineLvl w:val="3"/>
    </w:pPr>
    <w:rPr>
      <w:rFonts w:ascii="宋体" w:hAnsi="宋体"/>
      <w:b/>
      <w:bCs/>
    </w:rPr>
  </w:style>
  <w:style w:type="paragraph" w:styleId="5">
    <w:name w:val="heading 5"/>
    <w:basedOn w:val="a2"/>
    <w:next w:val="a2"/>
    <w:link w:val="5Char"/>
    <w:qFormat/>
    <w:rsid w:val="00702FFF"/>
    <w:pPr>
      <w:keepNext/>
      <w:keepLines/>
      <w:numPr>
        <w:ilvl w:val="4"/>
        <w:numId w:val="2"/>
      </w:numPr>
      <w:adjustRightInd w:val="0"/>
      <w:snapToGrid w:val="0"/>
      <w:spacing w:beforeLines="100" w:after="156"/>
      <w:contextualSpacing/>
      <w:jc w:val="left"/>
      <w:outlineLvl w:val="4"/>
    </w:pPr>
    <w:rPr>
      <w:rFonts w:ascii="宋体" w:hAnsi="宋体"/>
      <w:bCs/>
      <w:szCs w:val="21"/>
    </w:rPr>
  </w:style>
  <w:style w:type="paragraph" w:styleId="6">
    <w:name w:val="heading 6"/>
    <w:basedOn w:val="a2"/>
    <w:next w:val="a2"/>
    <w:link w:val="6Char"/>
    <w:qFormat/>
    <w:rsid w:val="00702FFF"/>
    <w:pPr>
      <w:keepNext/>
      <w:keepLines/>
      <w:numPr>
        <w:ilvl w:val="5"/>
        <w:numId w:val="3"/>
      </w:numPr>
      <w:adjustRightInd w:val="0"/>
      <w:snapToGrid w:val="0"/>
      <w:spacing w:beforeLines="100" w:after="156"/>
      <w:jc w:val="left"/>
      <w:outlineLvl w:val="5"/>
    </w:pPr>
    <w:rPr>
      <w:rFonts w:ascii="宋体" w:hAnsi="宋体"/>
      <w:bCs/>
      <w:szCs w:val="21"/>
    </w:rPr>
  </w:style>
  <w:style w:type="paragraph" w:styleId="7">
    <w:name w:val="heading 7"/>
    <w:basedOn w:val="a2"/>
    <w:next w:val="a2"/>
    <w:link w:val="7Char"/>
    <w:qFormat/>
    <w:rsid w:val="00702FFF"/>
    <w:pPr>
      <w:keepNext/>
      <w:keepLines/>
      <w:numPr>
        <w:ilvl w:val="6"/>
        <w:numId w:val="4"/>
      </w:numPr>
      <w:adjustRightInd w:val="0"/>
      <w:snapToGrid w:val="0"/>
      <w:spacing w:beforeLines="100" w:after="156"/>
      <w:jc w:val="left"/>
      <w:outlineLvl w:val="6"/>
    </w:pPr>
    <w:rPr>
      <w:rFonts w:ascii="宋体" w:hAnsi="宋体"/>
      <w:bCs/>
      <w:szCs w:val="21"/>
    </w:rPr>
  </w:style>
  <w:style w:type="paragraph" w:styleId="8">
    <w:name w:val="heading 8"/>
    <w:basedOn w:val="a2"/>
    <w:next w:val="a2"/>
    <w:link w:val="8Char"/>
    <w:qFormat/>
    <w:rsid w:val="00702FFF"/>
    <w:pPr>
      <w:keepNext/>
      <w:keepLines/>
      <w:numPr>
        <w:ilvl w:val="7"/>
        <w:numId w:val="5"/>
      </w:numPr>
      <w:adjustRightInd w:val="0"/>
      <w:snapToGrid w:val="0"/>
      <w:spacing w:line="360" w:lineRule="auto"/>
      <w:jc w:val="left"/>
      <w:outlineLvl w:val="7"/>
    </w:pPr>
    <w:rPr>
      <w:rFonts w:ascii="Cambria" w:eastAsia="黑体" w:hAnsi="Cambria"/>
      <w:b/>
      <w:sz w:val="24"/>
    </w:rPr>
  </w:style>
  <w:style w:type="paragraph" w:styleId="9">
    <w:name w:val="heading 9"/>
    <w:basedOn w:val="a2"/>
    <w:next w:val="a2"/>
    <w:link w:val="9Char"/>
    <w:qFormat/>
    <w:rsid w:val="00702FFF"/>
    <w:pPr>
      <w:keepNext/>
      <w:keepLines/>
      <w:numPr>
        <w:ilvl w:val="8"/>
        <w:numId w:val="6"/>
      </w:numPr>
      <w:adjustRightInd w:val="0"/>
      <w:snapToGrid w:val="0"/>
      <w:spacing w:line="360" w:lineRule="auto"/>
      <w:jc w:val="left"/>
      <w:outlineLvl w:val="8"/>
    </w:pPr>
    <w:rPr>
      <w:rFonts w:ascii="Cambria" w:eastAsia="黑体" w:hAnsi="Cambria"/>
      <w:b/>
      <w:sz w:val="24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page number"/>
    <w:basedOn w:val="a3"/>
    <w:rsid w:val="00543D57"/>
  </w:style>
  <w:style w:type="character" w:styleId="a7">
    <w:name w:val="Hyperlink"/>
    <w:basedOn w:val="a3"/>
    <w:uiPriority w:val="99"/>
    <w:unhideWhenUsed/>
    <w:rsid w:val="00543D57"/>
    <w:rPr>
      <w:color w:val="0000FF"/>
      <w:u w:val="single"/>
    </w:rPr>
  </w:style>
  <w:style w:type="character" w:customStyle="1" w:styleId="2Char">
    <w:name w:val="正文文本缩进 2 Char"/>
    <w:basedOn w:val="a3"/>
    <w:link w:val="20"/>
    <w:rsid w:val="00543D57"/>
    <w:rPr>
      <w:kern w:val="2"/>
      <w:sz w:val="21"/>
      <w:szCs w:val="24"/>
    </w:rPr>
  </w:style>
  <w:style w:type="character" w:customStyle="1" w:styleId="Char">
    <w:name w:val="文档结构图 Char"/>
    <w:basedOn w:val="a3"/>
    <w:link w:val="a8"/>
    <w:rsid w:val="00543D57"/>
    <w:rPr>
      <w:rFonts w:ascii="宋体"/>
      <w:kern w:val="2"/>
      <w:sz w:val="18"/>
      <w:szCs w:val="18"/>
    </w:rPr>
  </w:style>
  <w:style w:type="character" w:customStyle="1" w:styleId="Char0">
    <w:name w:val="正文文本缩进 Char"/>
    <w:basedOn w:val="a3"/>
    <w:link w:val="a9"/>
    <w:rsid w:val="00543D57"/>
    <w:rPr>
      <w:kern w:val="2"/>
      <w:sz w:val="21"/>
      <w:szCs w:val="24"/>
    </w:rPr>
  </w:style>
  <w:style w:type="character" w:customStyle="1" w:styleId="Char1">
    <w:name w:val="正文文本 Char"/>
    <w:basedOn w:val="a3"/>
    <w:link w:val="aa"/>
    <w:rsid w:val="00543D57"/>
    <w:rPr>
      <w:snapToGrid w:val="0"/>
      <w:sz w:val="21"/>
      <w:szCs w:val="24"/>
    </w:rPr>
  </w:style>
  <w:style w:type="paragraph" w:styleId="21">
    <w:name w:val="toc 2"/>
    <w:basedOn w:val="a2"/>
    <w:next w:val="a2"/>
    <w:uiPriority w:val="39"/>
    <w:rsid w:val="00543D57"/>
    <w:pPr>
      <w:ind w:leftChars="200" w:left="420"/>
    </w:pPr>
  </w:style>
  <w:style w:type="paragraph" w:styleId="ab">
    <w:name w:val="header"/>
    <w:basedOn w:val="a2"/>
    <w:rsid w:val="00543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ody Text Indent"/>
    <w:basedOn w:val="a2"/>
    <w:link w:val="Char0"/>
    <w:rsid w:val="00543D57"/>
    <w:pPr>
      <w:spacing w:after="120"/>
      <w:ind w:leftChars="200" w:left="420"/>
    </w:pPr>
  </w:style>
  <w:style w:type="paragraph" w:styleId="aa">
    <w:name w:val="Body Text"/>
    <w:basedOn w:val="a2"/>
    <w:link w:val="Char1"/>
    <w:rsid w:val="00543D57"/>
    <w:pPr>
      <w:spacing w:afterLines="0"/>
      <w:ind w:leftChars="300" w:left="630" w:rightChars="100" w:right="210"/>
    </w:pPr>
    <w:rPr>
      <w:snapToGrid w:val="0"/>
      <w:kern w:val="0"/>
    </w:rPr>
  </w:style>
  <w:style w:type="paragraph" w:styleId="ac">
    <w:name w:val="Normal Indent"/>
    <w:basedOn w:val="a2"/>
    <w:rsid w:val="00543D57"/>
    <w:pPr>
      <w:spacing w:afterLines="0"/>
      <w:ind w:firstLineChars="200" w:firstLine="420"/>
    </w:pPr>
  </w:style>
  <w:style w:type="paragraph" w:styleId="a8">
    <w:name w:val="Document Map"/>
    <w:basedOn w:val="a2"/>
    <w:link w:val="Char"/>
    <w:rsid w:val="00543D57"/>
    <w:rPr>
      <w:rFonts w:ascii="宋体"/>
      <w:sz w:val="18"/>
      <w:szCs w:val="18"/>
    </w:rPr>
  </w:style>
  <w:style w:type="paragraph" w:styleId="30">
    <w:name w:val="toc 3"/>
    <w:basedOn w:val="a2"/>
    <w:next w:val="a2"/>
    <w:semiHidden/>
    <w:rsid w:val="00543D57"/>
    <w:pPr>
      <w:ind w:leftChars="400" w:left="840"/>
    </w:pPr>
  </w:style>
  <w:style w:type="paragraph" w:styleId="20">
    <w:name w:val="Body Text Indent 2"/>
    <w:basedOn w:val="a2"/>
    <w:link w:val="2Char"/>
    <w:rsid w:val="00543D57"/>
    <w:pPr>
      <w:spacing w:after="120" w:line="480" w:lineRule="auto"/>
      <w:ind w:leftChars="200" w:left="420"/>
    </w:pPr>
  </w:style>
  <w:style w:type="paragraph" w:styleId="ad">
    <w:name w:val="Date"/>
    <w:basedOn w:val="a2"/>
    <w:next w:val="a2"/>
    <w:rsid w:val="00543D57"/>
    <w:pPr>
      <w:ind w:leftChars="2500" w:left="100"/>
    </w:pPr>
  </w:style>
  <w:style w:type="paragraph" w:styleId="10">
    <w:name w:val="toc 1"/>
    <w:basedOn w:val="a2"/>
    <w:next w:val="a2"/>
    <w:uiPriority w:val="39"/>
    <w:rsid w:val="00543D57"/>
    <w:pPr>
      <w:tabs>
        <w:tab w:val="left" w:pos="630"/>
        <w:tab w:val="right" w:leader="dot" w:pos="8030"/>
      </w:tabs>
      <w:spacing w:after="156"/>
    </w:pPr>
  </w:style>
  <w:style w:type="paragraph" w:styleId="ae">
    <w:name w:val="footer"/>
    <w:basedOn w:val="a2"/>
    <w:rsid w:val="00543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Balloon Text"/>
    <w:basedOn w:val="a2"/>
    <w:semiHidden/>
    <w:rsid w:val="00543D57"/>
    <w:rPr>
      <w:sz w:val="18"/>
      <w:szCs w:val="18"/>
    </w:rPr>
  </w:style>
  <w:style w:type="paragraph" w:styleId="TOC">
    <w:name w:val="TOC Heading"/>
    <w:basedOn w:val="1"/>
    <w:next w:val="a2"/>
    <w:uiPriority w:val="39"/>
    <w:qFormat/>
    <w:rsid w:val="00543D57"/>
    <w:pPr>
      <w:widowControl/>
      <w:numPr>
        <w:numId w:val="0"/>
      </w:numPr>
      <w:tabs>
        <w:tab w:val="left" w:pos="0"/>
      </w:tabs>
      <w:spacing w:beforeLines="0" w:afterLines="0" w:line="276" w:lineRule="auto"/>
      <w:outlineLvl w:val="9"/>
    </w:pPr>
    <w:rPr>
      <w:rFonts w:ascii="Cambria" w:hAnsi="Cambria"/>
      <w:b w:val="0"/>
      <w:bCs w:val="0"/>
      <w:color w:val="365F91"/>
      <w:kern w:val="0"/>
    </w:rPr>
  </w:style>
  <w:style w:type="paragraph" w:customStyle="1" w:styleId="af0">
    <w:name w:val="自定义封面"/>
    <w:basedOn w:val="a2"/>
    <w:rsid w:val="00543D57"/>
    <w:pPr>
      <w:tabs>
        <w:tab w:val="left" w:pos="6300"/>
      </w:tabs>
      <w:spacing w:afterLines="0"/>
    </w:pPr>
  </w:style>
  <w:style w:type="paragraph" w:customStyle="1" w:styleId="05151">
    <w:name w:val="样式 段后: 0.5 行 行距: 1.5 倍行距1"/>
    <w:basedOn w:val="a2"/>
    <w:rsid w:val="00543D57"/>
    <w:pPr>
      <w:spacing w:line="360" w:lineRule="auto"/>
      <w:ind w:leftChars="200" w:left="200"/>
    </w:pPr>
    <w:rPr>
      <w:rFonts w:cs="宋体"/>
      <w:szCs w:val="20"/>
    </w:rPr>
  </w:style>
  <w:style w:type="paragraph" w:customStyle="1" w:styleId="0515">
    <w:name w:val="样式 段后: 0.5 行 行距: 1.5 倍行距"/>
    <w:basedOn w:val="a2"/>
    <w:rsid w:val="00543D57"/>
    <w:pPr>
      <w:spacing w:line="360" w:lineRule="auto"/>
      <w:ind w:leftChars="200" w:left="200"/>
    </w:pPr>
    <w:rPr>
      <w:rFonts w:cs="宋体"/>
      <w:szCs w:val="20"/>
    </w:rPr>
  </w:style>
  <w:style w:type="paragraph" w:customStyle="1" w:styleId="af1">
    <w:name w:val="封面其它"/>
    <w:basedOn w:val="a2"/>
    <w:rsid w:val="00543D57"/>
    <w:pPr>
      <w:spacing w:afterLines="0"/>
      <w:jc w:val="center"/>
    </w:pPr>
    <w:rPr>
      <w:rFonts w:ascii="黑体" w:eastAsia="黑体"/>
      <w:bCs/>
      <w:sz w:val="28"/>
    </w:rPr>
  </w:style>
  <w:style w:type="paragraph" w:customStyle="1" w:styleId="11">
    <w:name w:val="正文1"/>
    <w:basedOn w:val="a2"/>
    <w:link w:val="Char2"/>
    <w:rsid w:val="00543D57"/>
    <w:pPr>
      <w:spacing w:line="360" w:lineRule="auto"/>
      <w:ind w:firstLineChars="200" w:firstLine="200"/>
    </w:pPr>
    <w:rPr>
      <w:rFonts w:cs="宋体"/>
      <w:szCs w:val="20"/>
    </w:rPr>
  </w:style>
  <w:style w:type="paragraph" w:customStyle="1" w:styleId="af2">
    <w:name w:val="封面公司名"/>
    <w:basedOn w:val="a2"/>
    <w:rsid w:val="00543D57"/>
    <w:pPr>
      <w:spacing w:afterLines="0"/>
      <w:jc w:val="center"/>
    </w:pPr>
    <w:rPr>
      <w:rFonts w:ascii="黑体" w:eastAsia="黑体" w:hAnsi="宋体"/>
      <w:bCs/>
      <w:sz w:val="32"/>
      <w:szCs w:val="20"/>
    </w:rPr>
  </w:style>
  <w:style w:type="paragraph" w:customStyle="1" w:styleId="12">
    <w:name w:val="样式1"/>
    <w:basedOn w:val="11"/>
    <w:rsid w:val="00543D57"/>
    <w:pPr>
      <w:ind w:firstLine="420"/>
    </w:pPr>
  </w:style>
  <w:style w:type="paragraph" w:customStyle="1" w:styleId="af3">
    <w:name w:val="封面编制审核信息"/>
    <w:basedOn w:val="a2"/>
    <w:qFormat/>
    <w:rsid w:val="00543D57"/>
    <w:pPr>
      <w:jc w:val="center"/>
    </w:pPr>
  </w:style>
  <w:style w:type="paragraph" w:customStyle="1" w:styleId="af4">
    <w:name w:val="封面公司名称"/>
    <w:basedOn w:val="a2"/>
    <w:rsid w:val="00543D57"/>
    <w:pPr>
      <w:jc w:val="center"/>
    </w:pPr>
    <w:rPr>
      <w:rFonts w:ascii="黑体" w:eastAsia="黑体" w:hAnsi="宋体"/>
      <w:bCs/>
      <w:sz w:val="36"/>
      <w:szCs w:val="20"/>
    </w:rPr>
  </w:style>
  <w:style w:type="paragraph" w:customStyle="1" w:styleId="af5">
    <w:name w:val="封面版权声明"/>
    <w:basedOn w:val="a2"/>
    <w:qFormat/>
    <w:rsid w:val="00543D57"/>
    <w:pPr>
      <w:jc w:val="center"/>
    </w:pPr>
  </w:style>
  <w:style w:type="table" w:styleId="af6">
    <w:name w:val="Table Grid"/>
    <w:basedOn w:val="a4"/>
    <w:rsid w:val="00543D57"/>
    <w:pPr>
      <w:widowControl w:val="0"/>
      <w:spacing w:afterLines="5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封面标题"/>
    <w:basedOn w:val="a2"/>
    <w:rsid w:val="00C41EDA"/>
    <w:pPr>
      <w:spacing w:afterLines="0" w:line="288" w:lineRule="auto"/>
      <w:jc w:val="center"/>
    </w:pPr>
    <w:rPr>
      <w:rFonts w:ascii="黑体" w:eastAsia="黑体" w:hAnsi="宋体"/>
      <w:b/>
      <w:sz w:val="52"/>
      <w:szCs w:val="20"/>
    </w:rPr>
  </w:style>
  <w:style w:type="paragraph" w:customStyle="1" w:styleId="22">
    <w:name w:val="封面文件编号2"/>
    <w:basedOn w:val="a2"/>
    <w:rsid w:val="00C41EDA"/>
    <w:pPr>
      <w:spacing w:afterLines="0"/>
    </w:pPr>
    <w:rPr>
      <w:rFonts w:ascii="黑体" w:eastAsia="黑体"/>
    </w:rPr>
  </w:style>
  <w:style w:type="paragraph" w:customStyle="1" w:styleId="15">
    <w:name w:val="样式 幼圆 小四 行距: 1.5 倍行距"/>
    <w:basedOn w:val="a2"/>
    <w:autoRedefine/>
    <w:rsid w:val="000536E8"/>
    <w:pPr>
      <w:spacing w:before="100" w:beforeAutospacing="1" w:afterLines="0" w:afterAutospacing="1" w:line="240" w:lineRule="atLeast"/>
      <w:ind w:firstLine="420"/>
    </w:pPr>
    <w:rPr>
      <w:rFonts w:ascii="宋体" w:hAnsi="宋体"/>
      <w:szCs w:val="21"/>
    </w:rPr>
  </w:style>
  <w:style w:type="paragraph" w:styleId="af8">
    <w:name w:val="Normal (Web)"/>
    <w:basedOn w:val="a2"/>
    <w:uiPriority w:val="99"/>
    <w:unhideWhenUsed/>
    <w:rsid w:val="000536E8"/>
    <w:pPr>
      <w:widowControl/>
      <w:spacing w:before="100" w:beforeAutospacing="1" w:afterLines="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CharCharCharCharCharCharCharChar">
    <w:name w:val="Char Char Char Char Char Char Char Char Char"/>
    <w:basedOn w:val="a2"/>
    <w:autoRedefine/>
    <w:rsid w:val="000536E8"/>
    <w:pPr>
      <w:widowControl/>
      <w:spacing w:before="100" w:beforeAutospacing="1" w:afterLines="0" w:afterAutospacing="1" w:line="240" w:lineRule="atLeast"/>
    </w:pPr>
    <w:rPr>
      <w:rFonts w:ascii="宋体" w:hAnsi="宋体"/>
      <w:szCs w:val="21"/>
    </w:rPr>
  </w:style>
  <w:style w:type="paragraph" w:styleId="af9">
    <w:name w:val="List Paragraph"/>
    <w:basedOn w:val="a2"/>
    <w:uiPriority w:val="34"/>
    <w:qFormat/>
    <w:rsid w:val="00AA3315"/>
    <w:pPr>
      <w:spacing w:afterLines="0"/>
      <w:ind w:firstLineChars="200" w:firstLine="420"/>
    </w:pPr>
  </w:style>
  <w:style w:type="character" w:customStyle="1" w:styleId="5Char">
    <w:name w:val="标题 5 Char"/>
    <w:basedOn w:val="a3"/>
    <w:link w:val="5"/>
    <w:rsid w:val="00702FFF"/>
    <w:rPr>
      <w:rFonts w:ascii="宋体" w:hAnsi="宋体"/>
      <w:bCs/>
      <w:kern w:val="2"/>
      <w:sz w:val="21"/>
      <w:szCs w:val="21"/>
    </w:rPr>
  </w:style>
  <w:style w:type="character" w:customStyle="1" w:styleId="6Char">
    <w:name w:val="标题 6 Char"/>
    <w:basedOn w:val="a3"/>
    <w:link w:val="6"/>
    <w:rsid w:val="00702FFF"/>
    <w:rPr>
      <w:rFonts w:ascii="宋体" w:hAnsi="宋体"/>
      <w:bCs/>
      <w:kern w:val="2"/>
      <w:sz w:val="21"/>
      <w:szCs w:val="21"/>
    </w:rPr>
  </w:style>
  <w:style w:type="character" w:customStyle="1" w:styleId="7Char">
    <w:name w:val="标题 7 Char"/>
    <w:basedOn w:val="a3"/>
    <w:link w:val="7"/>
    <w:rsid w:val="00702FFF"/>
    <w:rPr>
      <w:rFonts w:ascii="宋体" w:hAnsi="宋体"/>
      <w:bCs/>
      <w:kern w:val="2"/>
      <w:sz w:val="21"/>
      <w:szCs w:val="21"/>
    </w:rPr>
  </w:style>
  <w:style w:type="character" w:customStyle="1" w:styleId="8Char">
    <w:name w:val="标题 8 Char"/>
    <w:basedOn w:val="a3"/>
    <w:link w:val="8"/>
    <w:rsid w:val="00702FFF"/>
    <w:rPr>
      <w:rFonts w:ascii="Cambria" w:eastAsia="黑体" w:hAnsi="Cambria"/>
      <w:b/>
      <w:kern w:val="2"/>
      <w:sz w:val="24"/>
      <w:szCs w:val="24"/>
    </w:rPr>
  </w:style>
  <w:style w:type="character" w:customStyle="1" w:styleId="9Char">
    <w:name w:val="标题 9 Char"/>
    <w:basedOn w:val="a3"/>
    <w:link w:val="9"/>
    <w:rsid w:val="00702FFF"/>
    <w:rPr>
      <w:rFonts w:ascii="Cambria" w:eastAsia="黑体" w:hAnsi="Cambria"/>
      <w:b/>
      <w:kern w:val="2"/>
      <w:sz w:val="24"/>
      <w:szCs w:val="21"/>
    </w:rPr>
  </w:style>
  <w:style w:type="paragraph" w:customStyle="1" w:styleId="afa">
    <w:name w:val="表格标题文字"/>
    <w:basedOn w:val="a2"/>
    <w:qFormat/>
    <w:rsid w:val="00702FFF"/>
    <w:pPr>
      <w:adjustRightInd w:val="0"/>
      <w:snapToGrid w:val="0"/>
      <w:jc w:val="center"/>
    </w:pPr>
    <w:rPr>
      <w:rFonts w:ascii="黑体" w:eastAsia="黑体"/>
      <w:sz w:val="24"/>
    </w:rPr>
  </w:style>
  <w:style w:type="paragraph" w:customStyle="1" w:styleId="afb">
    <w:name w:val="表格正文"/>
    <w:basedOn w:val="a2"/>
    <w:qFormat/>
    <w:rsid w:val="00702FFF"/>
    <w:pPr>
      <w:adjustRightInd w:val="0"/>
      <w:snapToGrid w:val="0"/>
      <w:jc w:val="center"/>
    </w:pPr>
  </w:style>
  <w:style w:type="paragraph" w:customStyle="1" w:styleId="afc">
    <w:name w:val="文件编写说明"/>
    <w:basedOn w:val="a2"/>
    <w:rsid w:val="00702FFF"/>
    <w:pPr>
      <w:adjustRightInd w:val="0"/>
      <w:snapToGrid w:val="0"/>
      <w:spacing w:line="360" w:lineRule="auto"/>
      <w:ind w:firstLineChars="200" w:firstLine="200"/>
      <w:jc w:val="left"/>
    </w:pPr>
    <w:rPr>
      <w:i/>
      <w:color w:val="0000FF"/>
      <w:sz w:val="24"/>
    </w:rPr>
  </w:style>
  <w:style w:type="paragraph" w:customStyle="1" w:styleId="afd">
    <w:name w:val="表格题注"/>
    <w:basedOn w:val="a2"/>
    <w:rsid w:val="00702FFF"/>
    <w:pPr>
      <w:keepNext/>
      <w:adjustRightInd w:val="0"/>
      <w:snapToGrid w:val="0"/>
      <w:spacing w:line="360" w:lineRule="auto"/>
      <w:jc w:val="center"/>
    </w:pPr>
    <w:rPr>
      <w:rFonts w:ascii="黑体" w:eastAsia="黑体" w:hAnsi="宋体"/>
      <w:b/>
      <w:sz w:val="24"/>
    </w:rPr>
  </w:style>
  <w:style w:type="paragraph" w:customStyle="1" w:styleId="afe">
    <w:name w:val="一级编号"/>
    <w:basedOn w:val="a2"/>
    <w:rsid w:val="00702FFF"/>
    <w:pPr>
      <w:snapToGrid w:val="0"/>
      <w:spacing w:after="156" w:line="360" w:lineRule="auto"/>
    </w:pPr>
    <w:rPr>
      <w:sz w:val="24"/>
    </w:rPr>
  </w:style>
  <w:style w:type="paragraph" w:customStyle="1" w:styleId="a">
    <w:name w:val="二级编号"/>
    <w:basedOn w:val="a2"/>
    <w:rsid w:val="00702FFF"/>
    <w:pPr>
      <w:numPr>
        <w:numId w:val="7"/>
      </w:numPr>
      <w:snapToGrid w:val="0"/>
      <w:spacing w:after="156" w:line="360" w:lineRule="auto"/>
    </w:pPr>
    <w:rPr>
      <w:sz w:val="24"/>
    </w:rPr>
  </w:style>
  <w:style w:type="paragraph" w:customStyle="1" w:styleId="a0">
    <w:name w:val="一级段落提示符"/>
    <w:basedOn w:val="a2"/>
    <w:rsid w:val="00702FFF"/>
    <w:pPr>
      <w:numPr>
        <w:numId w:val="8"/>
      </w:numPr>
      <w:snapToGrid w:val="0"/>
      <w:spacing w:after="156" w:line="360" w:lineRule="auto"/>
    </w:pPr>
    <w:rPr>
      <w:sz w:val="24"/>
    </w:rPr>
  </w:style>
  <w:style w:type="paragraph" w:customStyle="1" w:styleId="a1">
    <w:name w:val="二级段落提示符"/>
    <w:basedOn w:val="a2"/>
    <w:rsid w:val="00702FFF"/>
    <w:pPr>
      <w:numPr>
        <w:numId w:val="9"/>
      </w:numPr>
      <w:snapToGrid w:val="0"/>
      <w:spacing w:after="156" w:line="360" w:lineRule="auto"/>
    </w:pPr>
    <w:rPr>
      <w:sz w:val="24"/>
    </w:rPr>
  </w:style>
  <w:style w:type="paragraph" w:customStyle="1" w:styleId="aff">
    <w:name w:val="图片题注"/>
    <w:basedOn w:val="a2"/>
    <w:rsid w:val="00702FFF"/>
    <w:pPr>
      <w:spacing w:after="156" w:line="360" w:lineRule="auto"/>
      <w:jc w:val="center"/>
    </w:pPr>
    <w:rPr>
      <w:rFonts w:ascii="黑体" w:eastAsia="黑体" w:hAnsi="宋体"/>
      <w:b/>
      <w:sz w:val="24"/>
    </w:rPr>
  </w:style>
  <w:style w:type="paragraph" w:styleId="aff0">
    <w:name w:val="caption"/>
    <w:basedOn w:val="a2"/>
    <w:next w:val="a2"/>
    <w:unhideWhenUsed/>
    <w:qFormat/>
    <w:rsid w:val="00E50200"/>
    <w:rPr>
      <w:rFonts w:ascii="Cambria" w:eastAsia="黑体" w:hAnsi="Cambria"/>
      <w:sz w:val="20"/>
      <w:szCs w:val="20"/>
    </w:rPr>
  </w:style>
  <w:style w:type="character" w:customStyle="1" w:styleId="Char3">
    <w:name w:val="正文内容 Char"/>
    <w:link w:val="aff1"/>
    <w:rsid w:val="00D24092"/>
    <w:rPr>
      <w:rFonts w:ascii="Arial" w:hAnsi="Arial"/>
      <w:snapToGrid w:val="0"/>
      <w:sz w:val="21"/>
      <w:szCs w:val="21"/>
    </w:rPr>
  </w:style>
  <w:style w:type="paragraph" w:customStyle="1" w:styleId="aff1">
    <w:name w:val="正文内容"/>
    <w:basedOn w:val="a2"/>
    <w:link w:val="Char3"/>
    <w:qFormat/>
    <w:rsid w:val="00D24092"/>
    <w:pPr>
      <w:adjustRightInd w:val="0"/>
      <w:snapToGrid w:val="0"/>
      <w:spacing w:beforeLines="50" w:afterLines="0" w:line="400" w:lineRule="exact"/>
      <w:ind w:firstLineChars="200" w:firstLine="420"/>
      <w:jc w:val="left"/>
    </w:pPr>
    <w:rPr>
      <w:rFonts w:ascii="Arial" w:hAnsi="Arial"/>
      <w:snapToGrid w:val="0"/>
      <w:kern w:val="0"/>
      <w:szCs w:val="21"/>
    </w:rPr>
  </w:style>
  <w:style w:type="character" w:customStyle="1" w:styleId="Char2">
    <w:name w:val="正文 Char"/>
    <w:link w:val="11"/>
    <w:rsid w:val="00B70FE0"/>
    <w:rPr>
      <w:rFonts w:cs="宋体"/>
      <w:kern w:val="2"/>
      <w:sz w:val="21"/>
    </w:rPr>
  </w:style>
  <w:style w:type="character" w:customStyle="1" w:styleId="3Char">
    <w:name w:val="标题 3 Char"/>
    <w:basedOn w:val="a3"/>
    <w:link w:val="3"/>
    <w:rsid w:val="00FD2E39"/>
    <w:rPr>
      <w:rFonts w:ascii="宋体" w:hAnsi="宋体"/>
      <w:b/>
      <w:bCs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1%20SVN\00%20XCQMD\03%20&#20844;&#21496;&#31649;&#29702;&#20307;&#31995;&#25991;&#20214;\02%20&#32452;&#32455;&#25903;&#25345;&#36807;&#31243;\01&#25991;&#20214;&#25511;&#21046;&#31243;&#24207;\03%20&#27169;&#26495;&#34920;&#21333;\DC-JL-11&#36890;&#29992;&#25991;&#20214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CE1D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9A088-1416-4A44-BC64-ADF91D4D4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DC-JL-11通用文件模板.dot</Template>
  <TotalTime>2432</TotalTime>
  <Pages>4</Pages>
  <Words>137</Words>
  <Characters>784</Characters>
  <Application>Microsoft Office Word</Application>
  <DocSecurity>0</DocSecurity>
  <Lines>6</Lines>
  <Paragraphs>1</Paragraphs>
  <ScaleCrop>false</ScaleCrop>
  <Company>LT</Company>
  <LinksUpToDate>false</LinksUpToDate>
  <CharactersWithSpaces>920</CharactersWithSpaces>
  <SharedDoc>false</SharedDoc>
  <HLinks>
    <vt:vector size="60" baseType="variant"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_Toc493088846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_Toc493088845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_Toc493088844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_Toc493088843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_Toc493088842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_Toc493088841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_Toc493088840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_Toc493088839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_Toc493088838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_Toc493088837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ningcy</dc:creator>
  <cp:lastModifiedBy>Administrator</cp:lastModifiedBy>
  <cp:revision>166</cp:revision>
  <cp:lastPrinted>2017-08-03T03:48:00Z</cp:lastPrinted>
  <dcterms:created xsi:type="dcterms:W3CDTF">2017-09-19T02:09:00Z</dcterms:created>
  <dcterms:modified xsi:type="dcterms:W3CDTF">2019-03-11T08:55:00Z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